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D0A3" w14:textId="77777777" w:rsidR="00B52A50" w:rsidRDefault="00B52A50">
      <w:pPr>
        <w:pStyle w:val="Standard"/>
      </w:pPr>
    </w:p>
    <w:p w14:paraId="1C12BB7C" w14:textId="77777777" w:rsidR="00B52A50" w:rsidRDefault="00B52A50">
      <w:pPr>
        <w:pStyle w:val="Standard"/>
      </w:pPr>
    </w:p>
    <w:p w14:paraId="15AF355A" w14:textId="77777777" w:rsidR="00B52A50" w:rsidRDefault="00B52A50">
      <w:pPr>
        <w:pStyle w:val="Standard"/>
      </w:pPr>
    </w:p>
    <w:p w14:paraId="7D9E8519" w14:textId="77777777" w:rsidR="00B52A50" w:rsidRDefault="00B52A50">
      <w:pPr>
        <w:pStyle w:val="Standard"/>
      </w:pPr>
    </w:p>
    <w:p w14:paraId="45651441" w14:textId="77777777" w:rsidR="00B52A50" w:rsidRDefault="00B52A50">
      <w:pPr>
        <w:pStyle w:val="Standard"/>
      </w:pPr>
    </w:p>
    <w:p w14:paraId="51C6EB56" w14:textId="77777777" w:rsidR="00B52A50" w:rsidRDefault="00B52A50">
      <w:pPr>
        <w:pStyle w:val="Standard"/>
      </w:pPr>
    </w:p>
    <w:p w14:paraId="573F2765" w14:textId="77777777" w:rsidR="00B52A50" w:rsidRDefault="00B52A50">
      <w:pPr>
        <w:pStyle w:val="Standard"/>
      </w:pPr>
    </w:p>
    <w:p w14:paraId="2CD72FC6" w14:textId="77777777" w:rsidR="00B52A50" w:rsidRDefault="00B52A50">
      <w:pPr>
        <w:pStyle w:val="Standard"/>
      </w:pPr>
    </w:p>
    <w:p w14:paraId="56508FDA" w14:textId="77777777" w:rsidR="00B52A50" w:rsidRDefault="00B52A50">
      <w:pPr>
        <w:pStyle w:val="Standard"/>
      </w:pPr>
    </w:p>
    <w:p w14:paraId="6BAB7EA0" w14:textId="77777777" w:rsidR="00B52A50" w:rsidRDefault="00B52A50">
      <w:pPr>
        <w:pStyle w:val="Standard"/>
      </w:pPr>
    </w:p>
    <w:p w14:paraId="2D25B790" w14:textId="77777777" w:rsidR="00B52A50" w:rsidRDefault="00B52A50">
      <w:pPr>
        <w:pStyle w:val="Standard"/>
      </w:pPr>
    </w:p>
    <w:p w14:paraId="1AFFD779" w14:textId="77777777" w:rsidR="00B52A50" w:rsidRDefault="00B52A50">
      <w:pPr>
        <w:pStyle w:val="Standard"/>
      </w:pPr>
    </w:p>
    <w:p w14:paraId="63F9ED5C" w14:textId="77777777" w:rsidR="00B52A50" w:rsidRDefault="00B52A50">
      <w:pPr>
        <w:pStyle w:val="Standard"/>
      </w:pPr>
    </w:p>
    <w:p w14:paraId="0613C94D" w14:textId="77777777" w:rsidR="00B52A50" w:rsidRDefault="00B52A50">
      <w:pPr>
        <w:pStyle w:val="Standard"/>
      </w:pPr>
    </w:p>
    <w:p w14:paraId="401E5182" w14:textId="77777777" w:rsidR="00B52A50" w:rsidRDefault="00B52A50">
      <w:pPr>
        <w:pStyle w:val="Standard"/>
      </w:pPr>
    </w:p>
    <w:p w14:paraId="6629CD74" w14:textId="77777777" w:rsidR="00B52A50" w:rsidRDefault="00B52A50">
      <w:pPr>
        <w:pStyle w:val="Standard"/>
      </w:pPr>
    </w:p>
    <w:p w14:paraId="6CBBC430" w14:textId="77777777" w:rsidR="00B52A50" w:rsidRDefault="00B52A50">
      <w:pPr>
        <w:pStyle w:val="Standard"/>
      </w:pPr>
    </w:p>
    <w:p w14:paraId="7A625899" w14:textId="77777777" w:rsidR="00B52A50" w:rsidRDefault="00B52A50">
      <w:pPr>
        <w:pStyle w:val="Standard"/>
      </w:pPr>
    </w:p>
    <w:p w14:paraId="29EDECD4" w14:textId="77777777" w:rsidR="00B52A50" w:rsidRDefault="0041655D">
      <w:pPr>
        <w:pStyle w:val="Tema"/>
      </w:pPr>
      <w:r>
        <w:fldChar w:fldCharType="begin"/>
      </w:r>
      <w:r>
        <w:instrText xml:space="preserve"> SUBJECT </w:instrText>
      </w:r>
      <w:r>
        <w:fldChar w:fldCharType="separate"/>
      </w:r>
      <w:r>
        <w:t>&lt;Nombre Proyecto&gt;</w:t>
      </w:r>
      <w:r>
        <w:fldChar w:fldCharType="end"/>
      </w:r>
    </w:p>
    <w:p w14:paraId="40181E49" w14:textId="13031AAC" w:rsidR="00B52A50" w:rsidRDefault="00076B61">
      <w:pPr>
        <w:pStyle w:val="Subttulo"/>
        <w:rPr>
          <w:rFonts w:hint="eastAsia"/>
        </w:rPr>
      </w:pPr>
      <w:r w:rsidRPr="00076B61">
        <w:rPr>
          <w:rFonts w:eastAsia="Arial Unicode MS"/>
          <w:bCs/>
          <w:i w:val="0"/>
          <w:iCs w:val="0"/>
          <w:sz w:val="36"/>
          <w:szCs w:val="36"/>
        </w:rPr>
        <w:t>Pruebas de Caja Blanca</w:t>
      </w:r>
    </w:p>
    <w:p w14:paraId="784E9D79" w14:textId="77777777" w:rsidR="00B52A50" w:rsidRDefault="00B52A50">
      <w:pPr>
        <w:pStyle w:val="Textbody"/>
      </w:pPr>
    </w:p>
    <w:p w14:paraId="7AFC2BAE" w14:textId="77777777" w:rsidR="00B52A50" w:rsidRDefault="00B52A50">
      <w:pPr>
        <w:pStyle w:val="Textbody"/>
      </w:pPr>
    </w:p>
    <w:p w14:paraId="3724B4D0" w14:textId="77777777" w:rsidR="00B52A50" w:rsidRDefault="00B52A50">
      <w:pPr>
        <w:pStyle w:val="Textbody"/>
      </w:pPr>
    </w:p>
    <w:p w14:paraId="16395A1E" w14:textId="77777777" w:rsidR="00B52A50" w:rsidRDefault="00B52A50">
      <w:pPr>
        <w:pStyle w:val="Textbody"/>
      </w:pPr>
    </w:p>
    <w:p w14:paraId="31430079" w14:textId="77777777" w:rsidR="00B52A50" w:rsidRDefault="0041655D">
      <w:pPr>
        <w:pStyle w:val="Notaalpi"/>
      </w:pPr>
      <w:r>
        <w:t xml:space="preserve">Versión: </w:t>
      </w:r>
      <w:r>
        <w:fldChar w:fldCharType="begin"/>
      </w:r>
      <w:r>
        <w:instrText xml:space="preserve"> KEYWORDS </w:instrText>
      </w:r>
      <w:r>
        <w:fldChar w:fldCharType="separate"/>
      </w:r>
      <w:r>
        <w:t>0100</w:t>
      </w:r>
      <w:r>
        <w:fldChar w:fldCharType="end"/>
      </w:r>
    </w:p>
    <w:p w14:paraId="7275F80C" w14:textId="77777777" w:rsidR="00B52A50" w:rsidRDefault="0041655D">
      <w:pPr>
        <w:pStyle w:val="Notaalpi"/>
      </w:pPr>
      <w:r>
        <w:t>Fecha: DD/MM/AAAA</w:t>
      </w:r>
    </w:p>
    <w:p w14:paraId="32B9D940" w14:textId="77777777" w:rsidR="00B52A50" w:rsidRDefault="00B52A50">
      <w:pPr>
        <w:pStyle w:val="Notaalpi"/>
      </w:pPr>
    </w:p>
    <w:p w14:paraId="1ED02D84" w14:textId="77777777" w:rsidR="00B52A50" w:rsidRDefault="00B52A50">
      <w:pPr>
        <w:pStyle w:val="Notaalpi"/>
      </w:pPr>
    </w:p>
    <w:p w14:paraId="336EDC73" w14:textId="77777777" w:rsidR="00B52A50" w:rsidRDefault="0041655D">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52A50" w14:paraId="462ECF8B"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3F0BE3CC" w14:textId="77777777" w:rsidR="00B52A50" w:rsidRDefault="0041655D">
            <w:pPr>
              <w:pStyle w:val="Textbody"/>
              <w:rPr>
                <w:color w:val="000000"/>
              </w:rPr>
            </w:pPr>
            <w:r>
              <w:rPr>
                <w:color w:val="000000"/>
              </w:rPr>
              <w:t xml:space="preserve">Queda prohibido cualquier tipo de explotación y, en particular, la </w:t>
            </w:r>
            <w:r>
              <w:rPr>
                <w:color w:val="000000"/>
              </w:rPr>
              <w:t>reproducción, distribución, comunicación pública y/o transformación, total o parcial, por cualquier medio, de este documento sin el previo consentimiento expreso y por escrito de la Junta de Andalucía.</w:t>
            </w:r>
          </w:p>
        </w:tc>
      </w:tr>
    </w:tbl>
    <w:p w14:paraId="0CDCD773" w14:textId="77777777" w:rsidR="00000000" w:rsidRDefault="0041655D">
      <w:pPr>
        <w:sectPr w:rsidR="00000000">
          <w:pgSz w:w="11905" w:h="16837"/>
          <w:pgMar w:top="1134" w:right="1134" w:bottom="1134" w:left="1134" w:header="720" w:footer="720" w:gutter="0"/>
          <w:cols w:space="720"/>
        </w:sectPr>
      </w:pPr>
    </w:p>
    <w:p w14:paraId="0F4202FD" w14:textId="77777777" w:rsidR="00B52A50" w:rsidRDefault="00B52A50">
      <w:pPr>
        <w:pStyle w:val="Heading"/>
      </w:pPr>
    </w:p>
    <w:p w14:paraId="72795DD4" w14:textId="77777777" w:rsidR="00B52A50" w:rsidRDefault="0041655D">
      <w:pPr>
        <w:pStyle w:val="HojadeControl"/>
        <w:jc w:val="center"/>
      </w:pPr>
      <w:r>
        <w:t>HOJA DE CONTROL</w:t>
      </w:r>
    </w:p>
    <w:p w14:paraId="35117784" w14:textId="77777777" w:rsidR="00B52A50" w:rsidRDefault="00B52A50">
      <w:pPr>
        <w:pStyle w:val="Textbody"/>
      </w:pPr>
    </w:p>
    <w:p w14:paraId="7A22D333" w14:textId="77777777" w:rsidR="00B52A50" w:rsidRDefault="00B52A50">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52A50" w14:paraId="4E88C95A"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0D39F9" w14:textId="77777777" w:rsidR="00B52A50" w:rsidRDefault="0041655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775D569" w14:textId="77777777" w:rsidR="00B52A50" w:rsidRDefault="0041655D">
            <w:pPr>
              <w:pStyle w:val="TableContents"/>
            </w:pPr>
            <w:r>
              <w:t xml:space="preserve">&lt;Nombre </w:t>
            </w:r>
            <w:r>
              <w:t>Consejería u Organismo Autónomo&gt;</w:t>
            </w:r>
          </w:p>
        </w:tc>
      </w:tr>
      <w:tr w:rsidR="00B52A50" w14:paraId="68F82309"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A161FA" w14:textId="77777777" w:rsidR="00B52A50" w:rsidRDefault="0041655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A389D51" w14:textId="77777777" w:rsidR="00B52A50" w:rsidRDefault="0041655D">
            <w:pPr>
              <w:pStyle w:val="TableContents"/>
            </w:pPr>
            <w:r>
              <w:fldChar w:fldCharType="begin"/>
            </w:r>
            <w:r>
              <w:instrText xml:space="preserve"> SUBJECT </w:instrText>
            </w:r>
            <w:r>
              <w:fldChar w:fldCharType="separate"/>
            </w:r>
            <w:r>
              <w:t>&lt;Nombre Proyecto&gt;</w:t>
            </w:r>
            <w:r>
              <w:fldChar w:fldCharType="end"/>
            </w:r>
            <w:bookmarkEnd w:id="0"/>
          </w:p>
        </w:tc>
      </w:tr>
      <w:tr w:rsidR="00B52A50" w14:paraId="62B532A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64FECB" w14:textId="77777777" w:rsidR="00B52A50" w:rsidRDefault="0041655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8F6226" w14:textId="43F46687" w:rsidR="00B52A50" w:rsidRDefault="00076B61">
            <w:pPr>
              <w:pStyle w:val="TableContents"/>
            </w:pPr>
            <w:r w:rsidRPr="00076B61">
              <w:t>Pruebas de Caja Blanca</w:t>
            </w:r>
          </w:p>
        </w:tc>
      </w:tr>
      <w:tr w:rsidR="00B52A50" w14:paraId="49FD631B"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66261C" w14:textId="77777777" w:rsidR="00B52A50" w:rsidRDefault="0041655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D0E566" w14:textId="77777777" w:rsidR="00B52A50" w:rsidRDefault="0041655D">
            <w:pPr>
              <w:pStyle w:val="TableContents"/>
            </w:pPr>
            <w:r>
              <w:fldChar w:fldCharType="begin"/>
            </w:r>
            <w:r>
              <w:instrText xml:space="preserve"> DOCPROPERTY "Autor" </w:instrText>
            </w:r>
            <w:r>
              <w:fldChar w:fldCharType="separate"/>
            </w:r>
            <w:r>
              <w:t>&lt;Nombre de la Empresa&gt;</w:t>
            </w:r>
            <w:r>
              <w:fldChar w:fldCharType="end"/>
            </w:r>
          </w:p>
        </w:tc>
      </w:tr>
      <w:tr w:rsidR="00B52A50" w14:paraId="7A3EB9E2"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8CFCF9D" w14:textId="77777777" w:rsidR="00B52A50" w:rsidRDefault="0041655D">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75C747A" w14:textId="77777777" w:rsidR="00B52A50" w:rsidRDefault="0041655D">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ED603C" w14:textId="77777777" w:rsidR="00B52A50" w:rsidRDefault="0041655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91B7A3" w14:textId="77777777" w:rsidR="00B52A50" w:rsidRDefault="0041655D">
            <w:pPr>
              <w:pStyle w:val="TableContents"/>
              <w:jc w:val="center"/>
            </w:pPr>
            <w:r>
              <w:t>DD/MM/AAAA</w:t>
            </w:r>
          </w:p>
        </w:tc>
      </w:tr>
      <w:tr w:rsidR="00B52A50" w14:paraId="433DB771"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6E12DA" w14:textId="77777777" w:rsidR="00B52A50" w:rsidRDefault="0041655D">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D629D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10AFA4" w14:textId="77777777" w:rsidR="00B52A50" w:rsidRDefault="0041655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22F14CC" w14:textId="77777777" w:rsidR="00B52A50" w:rsidRDefault="0041655D">
            <w:pPr>
              <w:pStyle w:val="TableContents"/>
              <w:jc w:val="center"/>
            </w:pPr>
            <w:r>
              <w:t>DD/MM/AAAA</w:t>
            </w:r>
          </w:p>
        </w:tc>
      </w:tr>
      <w:tr w:rsidR="00B52A50" w14:paraId="7CCA6F9C" w14:textId="77777777">
        <w:tblPrEx>
          <w:tblCellMar>
            <w:top w:w="0" w:type="dxa"/>
            <w:bottom w:w="0" w:type="dxa"/>
          </w:tblCellMar>
        </w:tblPrEx>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B34205" w14:textId="77777777" w:rsidR="00B52A50" w:rsidRDefault="00B52A50">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F876B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EFD7A0" w14:textId="77777777" w:rsidR="00B52A50" w:rsidRDefault="0041655D">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E2FD9FC" w14:textId="77777777" w:rsidR="00B52A50" w:rsidRDefault="0041655D">
            <w:pPr>
              <w:pStyle w:val="TableContents"/>
              <w:jc w:val="center"/>
            </w:pPr>
            <w:r>
              <w:fldChar w:fldCharType="begin"/>
            </w:r>
            <w:r>
              <w:instrText xml:space="preserve"> NUMPAGES </w:instrText>
            </w:r>
            <w:r>
              <w:fldChar w:fldCharType="separate"/>
            </w:r>
            <w:r>
              <w:t>10</w:t>
            </w:r>
            <w:r>
              <w:fldChar w:fldCharType="end"/>
            </w:r>
          </w:p>
        </w:tc>
      </w:tr>
    </w:tbl>
    <w:p w14:paraId="7D28B66B" w14:textId="77777777" w:rsidR="00B52A50" w:rsidRDefault="00B52A50">
      <w:pPr>
        <w:pStyle w:val="Standard"/>
      </w:pPr>
    </w:p>
    <w:p w14:paraId="1DEB25BA" w14:textId="77777777" w:rsidR="00B52A50" w:rsidRDefault="00B52A50">
      <w:pPr>
        <w:pStyle w:val="Standard"/>
        <w:rPr>
          <w:sz w:val="24"/>
        </w:rPr>
      </w:pPr>
    </w:p>
    <w:p w14:paraId="611317FA" w14:textId="77777777" w:rsidR="00B52A50" w:rsidRDefault="0041655D">
      <w:pPr>
        <w:pStyle w:val="Standard"/>
        <w:rPr>
          <w:sz w:val="24"/>
        </w:rPr>
      </w:pPr>
      <w:r>
        <w:rPr>
          <w:sz w:val="24"/>
        </w:rPr>
        <w:t>REGISTRO DE CAMBIOS</w:t>
      </w:r>
    </w:p>
    <w:p w14:paraId="348BAFA2"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B52A50" w14:paraId="0450AA4A" w14:textId="77777777">
        <w:tblPrEx>
          <w:tblCellMar>
            <w:top w:w="0" w:type="dxa"/>
            <w:bottom w:w="0" w:type="dxa"/>
          </w:tblCellMar>
        </w:tblPrEx>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DD9D36" w14:textId="77777777" w:rsidR="00B52A50" w:rsidRDefault="0041655D">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9E505C5" w14:textId="77777777" w:rsidR="00B52A50" w:rsidRDefault="0041655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21B38CD" w14:textId="77777777" w:rsidR="00B52A50" w:rsidRDefault="0041655D">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95EC8F8" w14:textId="77777777" w:rsidR="00B52A50" w:rsidRDefault="0041655D">
            <w:pPr>
              <w:pStyle w:val="TableContents"/>
              <w:jc w:val="center"/>
              <w:rPr>
                <w:b/>
                <w:bCs/>
              </w:rPr>
            </w:pPr>
            <w:r>
              <w:rPr>
                <w:b/>
                <w:bCs/>
              </w:rPr>
              <w:t>Fecha del Cambio</w:t>
            </w:r>
          </w:p>
        </w:tc>
      </w:tr>
      <w:tr w:rsidR="00B52A50" w14:paraId="6CF6E552" w14:textId="77777777">
        <w:tblPrEx>
          <w:tblCellMar>
            <w:top w:w="0" w:type="dxa"/>
            <w:bottom w:w="0" w:type="dxa"/>
          </w:tblCellMar>
        </w:tblPrEx>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5A18458" w14:textId="77777777" w:rsidR="00B52A50" w:rsidRDefault="0041655D">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5EE4EF" w14:textId="77777777" w:rsidR="00B52A50" w:rsidRDefault="0041655D">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3816ACF" w14:textId="77777777" w:rsidR="00B52A50" w:rsidRDefault="0041655D">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EB53B3" w14:textId="77777777" w:rsidR="00B52A50" w:rsidRDefault="0041655D">
            <w:pPr>
              <w:pStyle w:val="TableContents"/>
              <w:jc w:val="center"/>
            </w:pPr>
            <w:r>
              <w:t>DD/MM/AAAA</w:t>
            </w:r>
          </w:p>
        </w:tc>
      </w:tr>
      <w:tr w:rsidR="00B52A50" w14:paraId="48B856EE" w14:textId="77777777">
        <w:tblPrEx>
          <w:tblCellMar>
            <w:top w:w="0" w:type="dxa"/>
            <w:bottom w:w="0" w:type="dxa"/>
          </w:tblCellMar>
        </w:tblPrEx>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C87F30"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C42CC7"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F6AE0D"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8007CF" w14:textId="77777777" w:rsidR="00B52A50" w:rsidRDefault="00B52A50">
            <w:pPr>
              <w:pStyle w:val="TableContents"/>
              <w:jc w:val="center"/>
            </w:pPr>
          </w:p>
        </w:tc>
      </w:tr>
      <w:tr w:rsidR="00B52A50" w14:paraId="1CE4D31F" w14:textId="77777777">
        <w:tblPrEx>
          <w:tblCellMar>
            <w:top w:w="0" w:type="dxa"/>
            <w:bottom w:w="0" w:type="dxa"/>
          </w:tblCellMar>
        </w:tblPrEx>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EBD448"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3BB69C"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9D93A16"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65FC4" w14:textId="77777777" w:rsidR="00B52A50" w:rsidRDefault="00B52A50">
            <w:pPr>
              <w:pStyle w:val="TableContents"/>
              <w:jc w:val="center"/>
            </w:pPr>
          </w:p>
        </w:tc>
      </w:tr>
    </w:tbl>
    <w:p w14:paraId="11841BD7" w14:textId="77777777" w:rsidR="00B52A50" w:rsidRDefault="00B52A50">
      <w:pPr>
        <w:pStyle w:val="Standard"/>
      </w:pPr>
    </w:p>
    <w:p w14:paraId="142CB6D6" w14:textId="77777777" w:rsidR="00B52A50" w:rsidRDefault="00B52A50">
      <w:pPr>
        <w:pStyle w:val="Standard"/>
        <w:rPr>
          <w:sz w:val="24"/>
        </w:rPr>
      </w:pPr>
    </w:p>
    <w:p w14:paraId="126EFE45" w14:textId="77777777" w:rsidR="00B52A50" w:rsidRDefault="0041655D">
      <w:pPr>
        <w:pStyle w:val="Standard"/>
        <w:rPr>
          <w:sz w:val="24"/>
        </w:rPr>
      </w:pPr>
      <w:r>
        <w:rPr>
          <w:sz w:val="24"/>
        </w:rPr>
        <w:t xml:space="preserve">CONTROL DE </w:t>
      </w:r>
      <w:r>
        <w:rPr>
          <w:sz w:val="24"/>
        </w:rPr>
        <w:t>DISTRIBUCIÓN</w:t>
      </w:r>
    </w:p>
    <w:p w14:paraId="471D5E54"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52A50" w14:paraId="61A084E4"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B89E5F" w14:textId="77777777" w:rsidR="00B52A50" w:rsidRDefault="0041655D">
            <w:pPr>
              <w:pStyle w:val="TableContents"/>
              <w:rPr>
                <w:b/>
                <w:bCs/>
              </w:rPr>
            </w:pPr>
            <w:r>
              <w:rPr>
                <w:b/>
                <w:bCs/>
              </w:rPr>
              <w:t>Nombre y Apellidos</w:t>
            </w:r>
          </w:p>
        </w:tc>
      </w:tr>
      <w:tr w:rsidR="00B52A50" w14:paraId="1D25C91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170B9F" w14:textId="77777777" w:rsidR="00B52A50" w:rsidRDefault="0041655D">
            <w:pPr>
              <w:pStyle w:val="TableContents"/>
            </w:pPr>
            <w:r>
              <w:t>&lt;Nombre Apellido1 Apellido2&gt;</w:t>
            </w:r>
          </w:p>
        </w:tc>
      </w:tr>
      <w:tr w:rsidR="00B52A50" w14:paraId="0241F23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FB079" w14:textId="77777777" w:rsidR="00B52A50" w:rsidRDefault="00B52A50">
            <w:pPr>
              <w:pStyle w:val="TableContents"/>
            </w:pPr>
          </w:p>
        </w:tc>
      </w:tr>
      <w:tr w:rsidR="00B52A50" w14:paraId="3B87DEA5"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F6F7A9" w14:textId="77777777" w:rsidR="00B52A50" w:rsidRDefault="00B52A50">
            <w:pPr>
              <w:pStyle w:val="TableContents"/>
            </w:pPr>
          </w:p>
        </w:tc>
      </w:tr>
      <w:tr w:rsidR="00B52A50" w14:paraId="3AFFB64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753F06" w14:textId="77777777" w:rsidR="00B52A50" w:rsidRDefault="00B52A50">
            <w:pPr>
              <w:pStyle w:val="TableContents"/>
            </w:pPr>
          </w:p>
        </w:tc>
      </w:tr>
      <w:tr w:rsidR="00B52A50" w14:paraId="52518AB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F00873F" w14:textId="77777777" w:rsidR="00B52A50" w:rsidRDefault="00B52A50">
            <w:pPr>
              <w:pStyle w:val="TableContents"/>
            </w:pPr>
          </w:p>
        </w:tc>
      </w:tr>
    </w:tbl>
    <w:p w14:paraId="1D42D6F6" w14:textId="77777777" w:rsidR="00B52A50" w:rsidRDefault="00B52A50">
      <w:pPr>
        <w:pStyle w:val="Standard"/>
      </w:pPr>
    </w:p>
    <w:p w14:paraId="283D5E5B" w14:textId="77777777" w:rsidR="00B52A50" w:rsidRDefault="00B52A50">
      <w:pPr>
        <w:pStyle w:val="Standard"/>
      </w:pPr>
    </w:p>
    <w:p w14:paraId="55598B5F" w14:textId="77777777" w:rsidR="00B52A50" w:rsidRDefault="00B52A50">
      <w:pPr>
        <w:pStyle w:val="Standard"/>
      </w:pPr>
    </w:p>
    <w:p w14:paraId="67448BD5" w14:textId="77777777" w:rsidR="00B52A50" w:rsidRDefault="00B52A50">
      <w:pPr>
        <w:pStyle w:val="Standard"/>
      </w:pPr>
    </w:p>
    <w:p w14:paraId="4BB55FCB" w14:textId="77777777" w:rsidR="00B52A50" w:rsidRDefault="00B52A50">
      <w:pPr>
        <w:pStyle w:val="Standard"/>
      </w:pPr>
    </w:p>
    <w:p w14:paraId="0828BA6D" w14:textId="77777777" w:rsidR="00B52A50" w:rsidRDefault="00B52A50">
      <w:pPr>
        <w:pStyle w:val="Textbody"/>
        <w:pageBreakBefore/>
      </w:pPr>
    </w:p>
    <w:p w14:paraId="1D84AC9C" w14:textId="77777777" w:rsidR="00B52A50" w:rsidRDefault="0041655D">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5DE9B51" w14:textId="77777777" w:rsidR="00B52A50" w:rsidRDefault="0041655D">
      <w:pPr>
        <w:pStyle w:val="Contents1"/>
        <w:tabs>
          <w:tab w:val="clear" w:pos="9128"/>
          <w:tab w:val="right" w:leader="dot" w:pos="9071"/>
        </w:tabs>
      </w:pPr>
      <w:hyperlink r:id="rId7" w:history="1">
        <w:r>
          <w:t>1 INTRODUCCIÓN</w:t>
        </w:r>
        <w:r>
          <w:tab/>
          <w:t>4</w:t>
        </w:r>
      </w:hyperlink>
    </w:p>
    <w:p w14:paraId="47F92035" w14:textId="77777777" w:rsidR="00B52A50" w:rsidRDefault="0041655D">
      <w:pPr>
        <w:pStyle w:val="Contents2"/>
      </w:pPr>
      <w:hyperlink r:id="rId8" w:history="1">
        <w:r>
          <w:t>1.1 Objeto</w:t>
        </w:r>
        <w:r>
          <w:tab/>
          <w:t>4</w:t>
        </w:r>
      </w:hyperlink>
    </w:p>
    <w:p w14:paraId="3B556A6B" w14:textId="77777777" w:rsidR="00B52A50" w:rsidRDefault="0041655D">
      <w:pPr>
        <w:pStyle w:val="Contents2"/>
      </w:pPr>
      <w:hyperlink r:id="rId9" w:history="1">
        <w:r>
          <w:t>1.2 Alcance</w:t>
        </w:r>
        <w:r>
          <w:tab/>
          <w:t>4</w:t>
        </w:r>
      </w:hyperlink>
    </w:p>
    <w:p w14:paraId="56E06A8E" w14:textId="77777777" w:rsidR="00B52A50" w:rsidRDefault="0041655D">
      <w:pPr>
        <w:pStyle w:val="Contents1"/>
        <w:tabs>
          <w:tab w:val="clear" w:pos="9128"/>
          <w:tab w:val="right" w:leader="dot" w:pos="9071"/>
        </w:tabs>
      </w:pPr>
      <w:hyperlink r:id="rId10" w:history="1">
        <w:r>
          <w:t>2 TRAZABILIDAD DE CASOS DE PRUEBAS – REQUISITOS</w:t>
        </w:r>
        <w:r>
          <w:tab/>
          <w:t>5</w:t>
        </w:r>
      </w:hyperlink>
    </w:p>
    <w:p w14:paraId="7A64A1B3" w14:textId="77777777" w:rsidR="00B52A50" w:rsidRDefault="0041655D">
      <w:pPr>
        <w:pStyle w:val="Contents1"/>
        <w:tabs>
          <w:tab w:val="clear" w:pos="9128"/>
          <w:tab w:val="right" w:leader="dot" w:pos="9071"/>
        </w:tabs>
      </w:pPr>
      <w:hyperlink r:id="rId11" w:history="1">
        <w:r>
          <w:t>3 DEFINICIÓN DE LOS CASOS DE PRUEBAS</w:t>
        </w:r>
        <w:r>
          <w:tab/>
          <w:t>6</w:t>
        </w:r>
      </w:hyperlink>
    </w:p>
    <w:p w14:paraId="019C4140" w14:textId="77777777" w:rsidR="00B52A50" w:rsidRDefault="0041655D">
      <w:pPr>
        <w:pStyle w:val="Contents1"/>
        <w:tabs>
          <w:tab w:val="clear" w:pos="9128"/>
          <w:tab w:val="right" w:leader="dot" w:pos="9071"/>
        </w:tabs>
      </w:pPr>
      <w:hyperlink r:id="rId12" w:history="1">
        <w:r>
          <w:t>4 ESTRATEGIA DE EJECUCIÓN DE PRUEBAS</w:t>
        </w:r>
        <w:r>
          <w:tab/>
          <w:t>7</w:t>
        </w:r>
      </w:hyperlink>
    </w:p>
    <w:p w14:paraId="627FD30B" w14:textId="77777777" w:rsidR="00B52A50" w:rsidRDefault="0041655D">
      <w:pPr>
        <w:pStyle w:val="Contents1"/>
        <w:tabs>
          <w:tab w:val="clear" w:pos="9128"/>
          <w:tab w:val="right" w:leader="dot" w:pos="9071"/>
        </w:tabs>
      </w:pPr>
      <w:hyperlink r:id="rId13" w:history="1">
        <w:r>
          <w:t>5 ANEXOS</w:t>
        </w:r>
        <w:r>
          <w:tab/>
          <w:t>8</w:t>
        </w:r>
      </w:hyperlink>
    </w:p>
    <w:p w14:paraId="5CD03FF0" w14:textId="77777777" w:rsidR="00B52A50" w:rsidRDefault="0041655D">
      <w:pPr>
        <w:pStyle w:val="Contents1"/>
        <w:tabs>
          <w:tab w:val="clear" w:pos="9128"/>
          <w:tab w:val="right" w:leader="dot" w:pos="9071"/>
        </w:tabs>
      </w:pPr>
      <w:hyperlink r:id="rId14" w:history="1">
        <w:r>
          <w:t>6 GLOSARIO</w:t>
        </w:r>
        <w:r>
          <w:tab/>
          <w:t>9</w:t>
        </w:r>
      </w:hyperlink>
    </w:p>
    <w:p w14:paraId="3C31B18E" w14:textId="77777777" w:rsidR="00B52A50" w:rsidRDefault="0041655D">
      <w:pPr>
        <w:pStyle w:val="Contents1"/>
        <w:tabs>
          <w:tab w:val="clear" w:pos="9128"/>
          <w:tab w:val="right" w:leader="dot" w:pos="9071"/>
        </w:tabs>
      </w:pPr>
      <w:hyperlink r:id="rId15" w:history="1">
        <w:r>
          <w:t>7 BIBLIOGRAFÍA Y REFERENCIAS</w:t>
        </w:r>
        <w:r>
          <w:tab/>
          <w:t>10</w:t>
        </w:r>
      </w:hyperlink>
    </w:p>
    <w:p w14:paraId="5975667B" w14:textId="77777777" w:rsidR="00B52A50" w:rsidRDefault="0041655D">
      <w:pPr>
        <w:pStyle w:val="Textbody"/>
      </w:pPr>
      <w:r>
        <w:rPr>
          <w:sz w:val="20"/>
        </w:rPr>
        <w:fldChar w:fldCharType="end"/>
      </w:r>
    </w:p>
    <w:p w14:paraId="07E96AFB" w14:textId="77777777" w:rsidR="00B52A50" w:rsidRDefault="0041655D">
      <w:pPr>
        <w:pStyle w:val="Contents1"/>
        <w:tabs>
          <w:tab w:val="clear" w:pos="9128"/>
          <w:tab w:val="right" w:leader="dot" w:pos="9071"/>
        </w:tabs>
        <w:jc w:val="center"/>
      </w:pPr>
      <w:r>
        <w:t xml:space="preserve"> </w:t>
      </w:r>
    </w:p>
    <w:p w14:paraId="20B9E10C" w14:textId="77777777" w:rsidR="00B52A50" w:rsidRDefault="00B52A50">
      <w:pPr>
        <w:pStyle w:val="Contents1"/>
        <w:tabs>
          <w:tab w:val="clear" w:pos="9128"/>
          <w:tab w:val="right" w:leader="dot" w:pos="9071"/>
        </w:tabs>
        <w:jc w:val="center"/>
      </w:pPr>
    </w:p>
    <w:p w14:paraId="15FB563D" w14:textId="77777777" w:rsidR="00B52A50" w:rsidRDefault="0041655D">
      <w:pPr>
        <w:pStyle w:val="Ttulo1"/>
        <w:rPr>
          <w:rFonts w:hint="eastAsia"/>
        </w:rPr>
      </w:pPr>
      <w:bookmarkStart w:id="1" w:name="__RefHeading__3782_904956992"/>
      <w:bookmarkEnd w:id="1"/>
      <w:r>
        <w:lastRenderedPageBreak/>
        <w:t>INTRODUCCIÓN</w:t>
      </w:r>
    </w:p>
    <w:p w14:paraId="66282392" w14:textId="77777777" w:rsidR="00B52A50" w:rsidRDefault="0041655D">
      <w:pPr>
        <w:pStyle w:val="Ttulo2"/>
        <w:rPr>
          <w:rFonts w:hint="eastAsia"/>
        </w:rPr>
      </w:pPr>
      <w:bookmarkStart w:id="2" w:name="__RefHeading__3784_904956992"/>
      <w:bookmarkEnd w:id="2"/>
      <w:r>
        <w:t>Objeto</w:t>
      </w:r>
    </w:p>
    <w:p w14:paraId="2CE987D5" w14:textId="77777777" w:rsidR="00B52A50" w:rsidRDefault="0041655D">
      <w:pPr>
        <w:pStyle w:val="Standard"/>
        <w:spacing w:after="113"/>
        <w:jc w:val="both"/>
      </w:pPr>
      <w:r>
        <w:t xml:space="preserve">El objetivo de este documento es recoger los casos de pruebas que verifican que el sistema satisface los requisitos especificados. Deberá contener la </w:t>
      </w:r>
      <w:r>
        <w:t>definición de los casos de prueba, la matriz de trazabilidad entre casos de pruebas y requisitos, y la estrategia a seguir en la ejecución de las pruebas.</w:t>
      </w:r>
    </w:p>
    <w:p w14:paraId="160CD085" w14:textId="77777777" w:rsidR="00B52A50" w:rsidRDefault="00B52A50">
      <w:pPr>
        <w:pStyle w:val="Standard"/>
        <w:spacing w:after="113"/>
        <w:jc w:val="both"/>
      </w:pPr>
    </w:p>
    <w:p w14:paraId="04A84581" w14:textId="77777777" w:rsidR="00B52A50" w:rsidRDefault="0041655D">
      <w:pPr>
        <w:pStyle w:val="Ttulo2"/>
        <w:rPr>
          <w:rFonts w:hint="eastAsia"/>
        </w:rPr>
      </w:pPr>
      <w:bookmarkStart w:id="3" w:name="__RefHeading__3786_904956992"/>
      <w:bookmarkEnd w:id="3"/>
      <w:r>
        <w:t>Alcance</w:t>
      </w:r>
    </w:p>
    <w:p w14:paraId="467F0868" w14:textId="77777777" w:rsidR="00B52A50" w:rsidRDefault="0041655D">
      <w:pPr>
        <w:pStyle w:val="Standard"/>
        <w:spacing w:after="113"/>
        <w:jc w:val="both"/>
      </w:pPr>
      <w:r>
        <w:t>&lt;Introduzca contenido y borre cuadro&gt;</w:t>
      </w:r>
    </w:p>
    <w:p w14:paraId="12724D82" w14:textId="77777777" w:rsidR="00B52A50" w:rsidRDefault="0041655D">
      <w:pPr>
        <w:pStyle w:val="Standard"/>
        <w:jc w:val="both"/>
      </w:pPr>
      <w:r>
        <w:rPr>
          <w:noProof/>
        </w:rPr>
        <mc:AlternateContent>
          <mc:Choice Requires="wps">
            <w:drawing>
              <wp:inline distT="0" distB="0" distL="0" distR="0" wp14:anchorId="1EC61E5E" wp14:editId="3187B0C0">
                <wp:extent cx="5734687" cy="495933"/>
                <wp:effectExtent l="0" t="0" r="18413" b="18417"/>
                <wp:docPr id="1"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068532D" w14:textId="77777777" w:rsidR="00B52A50" w:rsidRDefault="0041655D">
                            <w:pPr>
                              <w:pStyle w:val="Textbody"/>
                              <w:spacing w:after="113"/>
                              <w:rPr>
                                <w:sz w:val="20"/>
                                <w:szCs w:val="20"/>
                              </w:rPr>
                            </w:pPr>
                            <w:r>
                              <w:rPr>
                                <w:sz w:val="20"/>
                                <w:szCs w:val="20"/>
                              </w:rPr>
                              <w:t xml:space="preserve">Unidades organizativas y </w:t>
                            </w:r>
                            <w:r>
                              <w:rPr>
                                <w:sz w:val="20"/>
                                <w:szCs w:val="20"/>
                              </w:rPr>
                              <w:t>responsabilidades a las que va dirigida el documento y que participan en su 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w14:anchorId="1EC61E5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" filled="f" strokecolor="#ccc" strokeweight=".18008mm">
                <v:textbox inset="2.46989mm,1.40994mm,2.46989mm,1.40994mm">
                  <w:txbxContent>
                    <w:p w14:paraId="6068532D" w14:textId="77777777" w:rsidR="00B52A50" w:rsidRDefault="0041655D">
                      <w:pPr>
                        <w:pStyle w:val="Textbody"/>
                        <w:spacing w:after="113"/>
                        <w:rPr>
                          <w:sz w:val="20"/>
                          <w:szCs w:val="20"/>
                        </w:rPr>
                      </w:pPr>
                      <w:r>
                        <w:rPr>
                          <w:sz w:val="20"/>
                          <w:szCs w:val="20"/>
                        </w:rPr>
                        <w:t xml:space="preserve">Unidades organizativas y </w:t>
                      </w:r>
                      <w:r>
                        <w:rPr>
                          <w:sz w:val="20"/>
                          <w:szCs w:val="20"/>
                        </w:rPr>
                        <w:t>responsabilidades a las que va dirigida el documento y que participan en su generación, validación y registro según el modelo de MADEJA.</w:t>
                      </w:r>
                    </w:p>
                  </w:txbxContent>
                </v:textbox>
                <w10:anchorlock/>
              </v:shape>
            </w:pict>
          </mc:Fallback>
        </mc:AlternateContent>
      </w:r>
    </w:p>
    <w:p w14:paraId="461431E4" w14:textId="77777777" w:rsidR="00B52A50" w:rsidRDefault="00B52A50">
      <w:pPr>
        <w:pStyle w:val="Textbody"/>
      </w:pPr>
    </w:p>
    <w:p w14:paraId="0FCAE47A" w14:textId="77777777" w:rsidR="00B52A50" w:rsidRDefault="00B52A50">
      <w:pPr>
        <w:pStyle w:val="Textbody"/>
        <w:rPr>
          <w:rFonts w:cs="Arial"/>
        </w:rPr>
      </w:pPr>
    </w:p>
    <w:p w14:paraId="75ABDE54" w14:textId="77777777" w:rsidR="00B52A50" w:rsidRDefault="0041655D">
      <w:pPr>
        <w:pStyle w:val="Standard"/>
        <w:jc w:val="both"/>
        <w:rPr>
          <w:rFonts w:cs="Arial"/>
        </w:rPr>
      </w:pPr>
      <w:r>
        <w:rPr>
          <w:rFonts w:cs="Arial"/>
        </w:rPr>
        <w:t xml:space="preserve"> </w:t>
      </w:r>
    </w:p>
    <w:p w14:paraId="5D7D3DB1" w14:textId="77777777" w:rsidR="00B52A50" w:rsidRDefault="00B52A50">
      <w:pPr>
        <w:pStyle w:val="Textbody"/>
      </w:pPr>
    </w:p>
    <w:p w14:paraId="28B48ED6" w14:textId="77777777" w:rsidR="00B52A50" w:rsidRDefault="00B52A50">
      <w:pPr>
        <w:pStyle w:val="Textbody"/>
      </w:pPr>
    </w:p>
    <w:p w14:paraId="31D871EC" w14:textId="77777777" w:rsidR="00B52A50" w:rsidRDefault="0041655D">
      <w:pPr>
        <w:pStyle w:val="Ttulo1"/>
        <w:rPr>
          <w:rFonts w:hint="eastAsia"/>
        </w:rPr>
      </w:pPr>
      <w:bookmarkStart w:id="4" w:name="__RefHeading__3794_904956992"/>
      <w:bookmarkEnd w:id="4"/>
      <w:r>
        <w:lastRenderedPageBreak/>
        <w:t>TRAZABILIDAD DE CASOS DE PRUEBAS – REQUISITOS</w:t>
      </w:r>
    </w:p>
    <w:p w14:paraId="57973DD4" w14:textId="77777777" w:rsidR="00B52A50" w:rsidRDefault="0041655D">
      <w:pPr>
        <w:pStyle w:val="Standard"/>
        <w:jc w:val="both"/>
        <w:rPr>
          <w:rFonts w:cs="Arial"/>
        </w:rPr>
      </w:pPr>
      <w:r>
        <w:rPr>
          <w:rFonts w:cs="Arial"/>
        </w:rPr>
        <w:t>&lt;Introduzca contenido y borre cuadro&gt;</w:t>
      </w:r>
    </w:p>
    <w:p w14:paraId="602BD8B6" w14:textId="77777777" w:rsidR="00B52A50" w:rsidRDefault="0041655D">
      <w:pPr>
        <w:pStyle w:val="Standard"/>
        <w:jc w:val="both"/>
      </w:pPr>
      <w:r>
        <w:rPr>
          <w:rFonts w:eastAsia="NewsGotT" w:cs="NewsGotT"/>
          <w:b/>
          <w:bCs/>
          <w:noProof/>
          <w:szCs w:val="20"/>
        </w:rPr>
        <mc:AlternateContent>
          <mc:Choice Requires="wps">
            <w:drawing>
              <wp:anchor distT="0" distB="0" distL="114300" distR="114300" simplePos="0" relativeHeight="5" behindDoc="0" locked="0" layoutInCell="1" allowOverlap="1" wp14:anchorId="3D947CDC" wp14:editId="0486C5DD">
                <wp:simplePos x="0" y="0"/>
                <wp:positionH relativeFrom="column">
                  <wp:posOffset>0</wp:posOffset>
                </wp:positionH>
                <wp:positionV relativeFrom="paragraph">
                  <wp:posOffset>151918</wp:posOffset>
                </wp:positionV>
                <wp:extent cx="5734687" cy="305437"/>
                <wp:effectExtent l="0" t="0" r="18413" b="18413"/>
                <wp:wrapSquare wrapText="bothSides"/>
                <wp:docPr id="2"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7EBE7CEC" w14:textId="77777777" w:rsidR="00B52A50" w:rsidRDefault="0041655D">
                            <w:pPr>
                              <w:pStyle w:val="Standard"/>
                              <w:shd w:val="clear" w:color="auto" w:fill="FFFFFF"/>
                              <w:jc w:val="both"/>
                              <w:rPr>
                                <w:rFonts w:cs="Arial"/>
                              </w:rPr>
                            </w:pPr>
                            <w:r>
                              <w:rPr>
                                <w:rFonts w:cs="Arial"/>
                              </w:rPr>
                              <w:t>En este apartado se debe</w:t>
                            </w:r>
                            <w:r>
                              <w:rPr>
                                <w:rFonts w:cs="Arial"/>
                              </w:rPr>
                              <w:t xml:space="preserv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w:t>
                            </w:r>
                            <w:r>
                              <w:rPr>
                                <w:rFonts w:cs="Arial"/>
                              </w:rPr>
                              <w:t xml:space="preserve">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w14:anchorId="3D947CDC"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" filled="f" strokecolor="#ccc" strokeweight=".18008mm">
                <v:textbox style="mso-fit-shape-to-text:t" inset="2.46989mm,1.40994mm,2.46989mm,1.40994mm">
                  <w:txbxContent>
                    <w:p w14:paraId="7EBE7CEC" w14:textId="77777777" w:rsidR="00B52A50" w:rsidRDefault="0041655D">
                      <w:pPr>
                        <w:pStyle w:val="Standard"/>
                        <w:shd w:val="clear" w:color="auto" w:fill="FFFFFF"/>
                        <w:jc w:val="both"/>
                        <w:rPr>
                          <w:rFonts w:cs="Arial"/>
                        </w:rPr>
                      </w:pPr>
                      <w:r>
                        <w:rPr>
                          <w:rFonts w:cs="Arial"/>
                        </w:rPr>
                        <w:t>En este apartado se debe</w:t>
                      </w:r>
                      <w:r>
                        <w:rPr>
                          <w:rFonts w:cs="Arial"/>
                        </w:rPr>
                        <w:t xml:space="preserv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w:t>
                      </w:r>
                      <w:r>
                        <w:rPr>
                          <w:rFonts w:cs="Arial"/>
                        </w:rPr>
                        <w:t xml:space="preserve">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v:textbox>
                <w10:wrap type="square"/>
              </v:shape>
            </w:pict>
          </mc:Fallback>
        </mc:AlternateContent>
      </w:r>
    </w:p>
    <w:p w14:paraId="0D25B123" w14:textId="77777777" w:rsidR="00B52A50" w:rsidRDefault="00B52A50">
      <w:pPr>
        <w:pStyle w:val="Standard"/>
        <w:jc w:val="both"/>
        <w:rPr>
          <w:rFonts w:cs="Arial"/>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038B1F33" w14:textId="77777777">
        <w:tblPrEx>
          <w:tblCellMar>
            <w:top w:w="0" w:type="dxa"/>
            <w:bottom w:w="0" w:type="dxa"/>
          </w:tblCellMar>
        </w:tblPrEx>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A093838" w14:textId="77777777" w:rsidR="00B52A50" w:rsidRDefault="00B52A50">
            <w:pPr>
              <w:pStyle w:val="TableContents"/>
              <w:jc w:val="center"/>
              <w:rPr>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EBEB880" w14:textId="77777777" w:rsidR="00B52A50" w:rsidRDefault="0041655D">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B8DF98" w14:textId="77777777" w:rsidR="00B52A50" w:rsidRDefault="0041655D">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0667C93" w14:textId="77777777" w:rsidR="00B52A50" w:rsidRDefault="0041655D">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6C5C947" w14:textId="77777777" w:rsidR="00B52A50" w:rsidRDefault="0041655D">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CC77346" w14:textId="77777777" w:rsidR="00B52A50" w:rsidRDefault="0041655D">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A9E0D09" w14:textId="77777777" w:rsidR="00B52A50" w:rsidRDefault="0041655D">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C66EC7C" w14:textId="77777777" w:rsidR="00B52A50" w:rsidRDefault="0041655D">
            <w:pPr>
              <w:pStyle w:val="TableContents"/>
              <w:jc w:val="center"/>
              <w:rPr>
                <w:b/>
                <w:bCs/>
              </w:rPr>
            </w:pPr>
            <w:r>
              <w:rPr>
                <w:b/>
                <w:bCs/>
              </w:rPr>
              <w:t>RF-00N</w:t>
            </w:r>
          </w:p>
        </w:tc>
      </w:tr>
      <w:tr w:rsidR="00B52A50" w14:paraId="3D99735A" w14:textId="77777777">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38AC51" w14:textId="77777777" w:rsidR="00B52A50" w:rsidRDefault="0041655D">
            <w:pPr>
              <w:pStyle w:val="TableContents"/>
              <w:jc w:val="center"/>
              <w:rPr>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837492A"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BFE8A68"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106976"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AA97C2"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28C905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5895F06"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0F3CBA" w14:textId="77777777" w:rsidR="00B52A50" w:rsidRDefault="00B52A50">
            <w:pPr>
              <w:pStyle w:val="TableContents"/>
              <w:jc w:val="center"/>
              <w:rPr>
                <w:b/>
                <w:bCs/>
              </w:rPr>
            </w:pPr>
          </w:p>
        </w:tc>
      </w:tr>
      <w:tr w:rsidR="00B52A50" w14:paraId="52A2525F" w14:textId="77777777">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2EB1DFC" w14:textId="77777777" w:rsidR="00B52A50" w:rsidRDefault="0041655D">
            <w:pPr>
              <w:pStyle w:val="TableContents"/>
              <w:jc w:val="center"/>
              <w:rPr>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0EA21AA"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11A5DC9"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B8CB87E"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8E96C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93A7A47"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71BB8E"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34EE2E" w14:textId="77777777" w:rsidR="00B52A50" w:rsidRDefault="00B52A50">
            <w:pPr>
              <w:pStyle w:val="TableContents"/>
              <w:jc w:val="center"/>
              <w:rPr>
                <w:b/>
                <w:bCs/>
              </w:rPr>
            </w:pPr>
          </w:p>
        </w:tc>
      </w:tr>
      <w:tr w:rsidR="00B52A50" w14:paraId="270C9ABD" w14:textId="77777777">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83EE36C" w14:textId="77777777" w:rsidR="00B52A50" w:rsidRDefault="0041655D">
            <w:pPr>
              <w:pStyle w:val="TableContents"/>
              <w:jc w:val="center"/>
              <w:rPr>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FA7891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9421B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814C5A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F02C4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E0777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54D75E" w14:textId="77777777" w:rsidR="00B52A50" w:rsidRDefault="0041655D">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D70CA2" w14:textId="77777777" w:rsidR="00B52A50" w:rsidRDefault="00B52A50">
            <w:pPr>
              <w:pStyle w:val="TableContents"/>
              <w:jc w:val="center"/>
              <w:rPr>
                <w:b/>
                <w:bCs/>
              </w:rPr>
            </w:pPr>
          </w:p>
        </w:tc>
      </w:tr>
      <w:tr w:rsidR="00B52A50" w14:paraId="664CDCA5" w14:textId="77777777">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999101D" w14:textId="77777777" w:rsidR="00B52A50" w:rsidRDefault="0041655D">
            <w:pPr>
              <w:pStyle w:val="TableContents"/>
              <w:jc w:val="center"/>
              <w:rPr>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700BFF0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742945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042AD3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8FD0E3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176D5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CB354B"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C85409" w14:textId="77777777" w:rsidR="00B52A50" w:rsidRDefault="00B52A50">
            <w:pPr>
              <w:pStyle w:val="TableContents"/>
              <w:jc w:val="center"/>
              <w:rPr>
                <w:b/>
                <w:bCs/>
              </w:rPr>
            </w:pPr>
          </w:p>
        </w:tc>
      </w:tr>
      <w:tr w:rsidR="00B52A50" w14:paraId="4AA78787" w14:textId="77777777">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DB99E0E" w14:textId="77777777" w:rsidR="00B52A50" w:rsidRDefault="0041655D">
            <w:pPr>
              <w:pStyle w:val="TableContents"/>
              <w:jc w:val="center"/>
              <w:rPr>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4F13915"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27A4BB"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E78C6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A02FA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3FB75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A6A412D"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5345BF" w14:textId="77777777" w:rsidR="00B52A50" w:rsidRDefault="0041655D">
            <w:pPr>
              <w:pStyle w:val="TableContents"/>
              <w:jc w:val="center"/>
              <w:rPr>
                <w:b/>
                <w:bCs/>
              </w:rPr>
            </w:pPr>
            <w:r>
              <w:rPr>
                <w:b/>
                <w:bCs/>
              </w:rPr>
              <w:t>X</w:t>
            </w:r>
          </w:p>
        </w:tc>
      </w:tr>
      <w:tr w:rsidR="00B52A50" w14:paraId="1A86FA2E" w14:textId="77777777">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8072967" w14:textId="77777777" w:rsidR="00B52A50" w:rsidRDefault="0041655D">
            <w:pPr>
              <w:pStyle w:val="TableContents"/>
              <w:jc w:val="center"/>
              <w:rPr>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5CC0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E82F76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15B34C4"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041C1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B5A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62218F0"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23692E" w14:textId="77777777" w:rsidR="00B52A50" w:rsidRDefault="00B52A50">
            <w:pPr>
              <w:pStyle w:val="TableContents"/>
              <w:jc w:val="center"/>
              <w:rPr>
                <w:b/>
                <w:bCs/>
              </w:rPr>
            </w:pPr>
          </w:p>
        </w:tc>
      </w:tr>
    </w:tbl>
    <w:p w14:paraId="473882D7" w14:textId="77777777" w:rsidR="00B52A50" w:rsidRDefault="0041655D">
      <w:pPr>
        <w:pStyle w:val="Ttulo1"/>
        <w:rPr>
          <w:rFonts w:hint="eastAsia"/>
        </w:rPr>
      </w:pPr>
      <w:bookmarkStart w:id="5" w:name="__RefHeading__3796_904956992"/>
      <w:bookmarkEnd w:id="5"/>
      <w:r>
        <w:lastRenderedPageBreak/>
        <w:t>DEFINICIÓN DE LOS CASOS DE PRUEBAS</w:t>
      </w:r>
    </w:p>
    <w:p w14:paraId="5E003A8F" w14:textId="77777777" w:rsidR="00B52A50" w:rsidRDefault="0041655D">
      <w:pPr>
        <w:pStyle w:val="Standard"/>
        <w:jc w:val="both"/>
      </w:pPr>
      <w:r>
        <w:t>&lt;Introduzca contenido y borre cuadro&gt;</w:t>
      </w:r>
    </w:p>
    <w:p w14:paraId="49D37297" w14:textId="77777777" w:rsidR="00B52A50" w:rsidRDefault="0041655D">
      <w:pPr>
        <w:pStyle w:val="Standard"/>
        <w:jc w:val="both"/>
      </w:pPr>
      <w:r>
        <w:rPr>
          <w:noProof/>
        </w:rPr>
        <mc:AlternateContent>
          <mc:Choice Requires="wps">
            <w:drawing>
              <wp:anchor distT="0" distB="0" distL="114300" distR="114300" simplePos="0" relativeHeight="2" behindDoc="0" locked="0" layoutInCell="1" allowOverlap="1" wp14:anchorId="41615CC4" wp14:editId="4F30AEDB">
                <wp:simplePos x="0" y="0"/>
                <wp:positionH relativeFrom="column">
                  <wp:posOffset>0</wp:posOffset>
                </wp:positionH>
                <wp:positionV relativeFrom="paragraph">
                  <wp:posOffset>151918</wp:posOffset>
                </wp:positionV>
                <wp:extent cx="5734687" cy="305437"/>
                <wp:effectExtent l="0" t="0" r="18413" b="18413"/>
                <wp:wrapSquare wrapText="bothSides"/>
                <wp:docPr id="3"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54BFB5EF" w14:textId="77777777" w:rsidR="00B52A50" w:rsidRDefault="0041655D">
                            <w:pPr>
                              <w:pStyle w:val="Standard"/>
                              <w:shd w:val="clear" w:color="auto" w:fill="FFFFFF"/>
                              <w:jc w:val="both"/>
                              <w:rPr>
                                <w:rFonts w:cs="Arial"/>
                              </w:rPr>
                            </w:pPr>
                            <w:r>
                              <w:rPr>
                                <w:rFonts w:cs="Arial"/>
                              </w:rPr>
                              <w:t xml:space="preserve">En este apartado se describirán en detalle cada uno de los casos de pruebas que se hayan identificado como </w:t>
                            </w:r>
                            <w:r>
                              <w:rPr>
                                <w:rFonts w:cs="Arial"/>
                              </w:rPr>
                              <w:t>necesarios para verificar la funcionalidad completa del sistema. Se deberá repetir una tabla por cada caso de prueba que se defina. Del conjunto de casos de pruebas definidos, deberán identificarse aquellos que formarán parte del conjunto de pruebas que de</w:t>
                            </w:r>
                            <w:r>
                              <w:rPr>
                                <w:rFonts w:cs="Arial"/>
                              </w:rPr>
                              <w:t>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 w14:anchorId="41615CC4" id="Marco4" o:spid="_x0000_s1028"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Ld4m5L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14:paraId="54BFB5EF" w14:textId="77777777" w:rsidR="00B52A50" w:rsidRDefault="0041655D">
                      <w:pPr>
                        <w:pStyle w:val="Standard"/>
                        <w:shd w:val="clear" w:color="auto" w:fill="FFFFFF"/>
                        <w:jc w:val="both"/>
                        <w:rPr>
                          <w:rFonts w:cs="Arial"/>
                        </w:rPr>
                      </w:pPr>
                      <w:r>
                        <w:rPr>
                          <w:rFonts w:cs="Arial"/>
                        </w:rPr>
                        <w:t xml:space="preserve">En este apartado se describirán en detalle cada uno de los casos de pruebas que se hayan identificado como </w:t>
                      </w:r>
                      <w:r>
                        <w:rPr>
                          <w:rFonts w:cs="Arial"/>
                        </w:rPr>
                        <w:t>necesarios para verificar la funcionalidad completa del sistema. Se deberá repetir una tabla por cada caso de prueba que se defina. Del conjunto de casos de pruebas definidos, deberán identificarse aquellos que formarán parte del conjunto de pruebas que de</w:t>
                      </w:r>
                      <w:r>
                        <w:rPr>
                          <w:rFonts w:cs="Arial"/>
                        </w:rPr>
                        <w:t>berán realizarse para asegurar el correcto despliegue de la aplicación.</w:t>
                      </w:r>
                    </w:p>
                  </w:txbxContent>
                </v:textbox>
                <w10:wrap type="square"/>
              </v:shape>
            </w:pict>
          </mc:Fallback>
        </mc:AlternateContent>
      </w:r>
    </w:p>
    <w:p w14:paraId="4FDFE13F" w14:textId="77777777" w:rsidR="00B52A50" w:rsidRDefault="00B52A50">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B52A50" w14:paraId="597AEF0B" w14:textId="77777777">
        <w:tblPrEx>
          <w:tblCellMar>
            <w:top w:w="0" w:type="dxa"/>
            <w:bottom w:w="0" w:type="dxa"/>
          </w:tblCellMar>
        </w:tblPrEx>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D11849" w14:textId="77777777" w:rsidR="00B52A50" w:rsidRDefault="0041655D">
            <w:pPr>
              <w:pStyle w:val="TableHeading"/>
            </w:pPr>
            <w: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29D7FAA" w14:textId="77777777" w:rsidR="00B52A50" w:rsidRDefault="0041655D">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F3759C1" w14:textId="77777777" w:rsidR="00B52A50" w:rsidRDefault="00B52A50">
            <w:pPr>
              <w:pStyle w:val="TableHeading"/>
            </w:pPr>
          </w:p>
        </w:tc>
      </w:tr>
      <w:tr w:rsidR="00B52A50" w14:paraId="42007DD2" w14:textId="77777777">
        <w:tblPrEx>
          <w:tblCellMar>
            <w:top w:w="0" w:type="dxa"/>
            <w:bottom w:w="0" w:type="dxa"/>
          </w:tblCellMar>
        </w:tblPrEx>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316019" w14:textId="77777777" w:rsidR="00B52A50" w:rsidRDefault="00B52A50"/>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D407685" w14:textId="77777777" w:rsidR="00B52A50" w:rsidRDefault="0041655D">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D0FCB8B" w14:textId="77777777" w:rsidR="00B52A50" w:rsidRDefault="0041655D">
            <w:pPr>
              <w:pStyle w:val="TableHeading"/>
            </w:pPr>
            <w:r>
              <w:t>Si/No</w:t>
            </w:r>
          </w:p>
        </w:tc>
      </w:tr>
      <w:tr w:rsidR="00B52A50" w14:paraId="46A44116"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7E7B177" w14:textId="77777777" w:rsidR="00B52A50" w:rsidRDefault="0041655D">
            <w:pPr>
              <w:pStyle w:val="TableContents"/>
              <w:rPr>
                <w:b/>
                <w:bCs/>
              </w:rPr>
            </w:pPr>
            <w:r>
              <w:rPr>
                <w:b/>
                <w:bCs/>
              </w:rPr>
              <w:t>Descripción:</w:t>
            </w:r>
          </w:p>
          <w:p w14:paraId="7E8FE357" w14:textId="77777777" w:rsidR="00B52A50" w:rsidRDefault="0041655D">
            <w:pPr>
              <w:pStyle w:val="TableContents"/>
              <w:rPr>
                <w:color w:val="000000"/>
              </w:rPr>
            </w:pPr>
            <w:r>
              <w:rPr>
                <w:color w:val="000000"/>
              </w:rPr>
              <w:t>&lt;Descripción del caso de prueba&gt;</w:t>
            </w:r>
          </w:p>
          <w:p w14:paraId="71117AE3" w14:textId="77777777" w:rsidR="00B52A50" w:rsidRDefault="00B52A50">
            <w:pPr>
              <w:pStyle w:val="TableContents"/>
            </w:pPr>
          </w:p>
        </w:tc>
      </w:tr>
      <w:tr w:rsidR="00B52A50" w14:paraId="1E1C44BC"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661D51E" w14:textId="77777777" w:rsidR="00B52A50" w:rsidRDefault="0041655D">
            <w:pPr>
              <w:pStyle w:val="TableContents"/>
              <w:rPr>
                <w:b/>
                <w:bCs/>
              </w:rPr>
            </w:pPr>
            <w:r>
              <w:rPr>
                <w:b/>
                <w:bCs/>
              </w:rPr>
              <w:t>Prerrequisitos</w:t>
            </w:r>
          </w:p>
          <w:p w14:paraId="12399780" w14:textId="77777777" w:rsidR="00B52A50" w:rsidRDefault="0041655D">
            <w:pPr>
              <w:pStyle w:val="TableContents"/>
              <w:rPr>
                <w:b/>
                <w:bCs/>
                <w:color w:val="000000"/>
              </w:rPr>
            </w:pPr>
            <w:r>
              <w:rPr>
                <w:b/>
                <w:bCs/>
                <w:color w:val="000000"/>
              </w:rPr>
              <w:t xml:space="preserve">&lt;Enumerar los prerrequisitos para la </w:t>
            </w:r>
            <w:r>
              <w:rPr>
                <w:b/>
                <w:bCs/>
                <w:color w:val="000000"/>
              </w:rPr>
              <w:t>prueba&gt;</w:t>
            </w:r>
          </w:p>
          <w:p w14:paraId="4675B46F" w14:textId="77777777" w:rsidR="00B52A50" w:rsidRDefault="00B52A50">
            <w:pPr>
              <w:pStyle w:val="TableContents"/>
              <w:rPr>
                <w:b/>
                <w:bCs/>
              </w:rPr>
            </w:pPr>
          </w:p>
          <w:p w14:paraId="2C97E33D" w14:textId="77777777" w:rsidR="00B52A50" w:rsidRDefault="00B52A50">
            <w:pPr>
              <w:pStyle w:val="TableContents"/>
              <w:rPr>
                <w:b/>
                <w:bCs/>
              </w:rPr>
            </w:pPr>
          </w:p>
          <w:p w14:paraId="59F557A0" w14:textId="77777777" w:rsidR="00B52A50" w:rsidRDefault="00B52A50">
            <w:pPr>
              <w:pStyle w:val="TableContents"/>
              <w:rPr>
                <w:b/>
                <w:bCs/>
              </w:rPr>
            </w:pPr>
          </w:p>
          <w:p w14:paraId="342F855E" w14:textId="77777777" w:rsidR="00B52A50" w:rsidRDefault="00B52A50">
            <w:pPr>
              <w:pStyle w:val="TableContents"/>
            </w:pPr>
          </w:p>
        </w:tc>
      </w:tr>
      <w:tr w:rsidR="00B52A50" w14:paraId="0A2CFC8E"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D85B51E" w14:textId="77777777" w:rsidR="00B52A50" w:rsidRDefault="0041655D">
            <w:pPr>
              <w:pStyle w:val="TableContents"/>
              <w:rPr>
                <w:b/>
                <w:bCs/>
              </w:rPr>
            </w:pPr>
            <w:r>
              <w:rPr>
                <w:b/>
                <w:bCs/>
              </w:rPr>
              <w:t>Pasos:</w:t>
            </w:r>
          </w:p>
          <w:p w14:paraId="4D820B0D" w14:textId="77777777" w:rsidR="00B52A50" w:rsidRDefault="0041655D">
            <w:pPr>
              <w:pStyle w:val="TableContents"/>
              <w:ind w:left="1" w:right="1" w:hanging="360"/>
            </w:pPr>
            <w:r>
              <w:t>&lt;Pasos generales para la prueba, basados en los escenarios de los casos de uso, si existen.&gt;</w:t>
            </w:r>
          </w:p>
          <w:p w14:paraId="10EED2AF" w14:textId="77777777" w:rsidR="00B52A50" w:rsidRDefault="00B52A50">
            <w:pPr>
              <w:pStyle w:val="TableContents"/>
              <w:rPr>
                <w:b/>
                <w:bCs/>
              </w:rPr>
            </w:pPr>
          </w:p>
          <w:p w14:paraId="351538B3" w14:textId="77777777" w:rsidR="00B52A50" w:rsidRDefault="00B52A50">
            <w:pPr>
              <w:pStyle w:val="TableContents"/>
              <w:rPr>
                <w:b/>
                <w:bCs/>
              </w:rPr>
            </w:pPr>
          </w:p>
        </w:tc>
      </w:tr>
      <w:tr w:rsidR="00B52A50" w14:paraId="561C312F"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AE178AC" w14:textId="77777777" w:rsidR="00B52A50" w:rsidRDefault="0041655D">
            <w:pPr>
              <w:pStyle w:val="TableContents"/>
              <w:rPr>
                <w:b/>
                <w:bCs/>
              </w:rPr>
            </w:pPr>
            <w:r>
              <w:rPr>
                <w:b/>
                <w:bCs/>
              </w:rPr>
              <w:t>Resultado esperado:</w:t>
            </w:r>
          </w:p>
          <w:p w14:paraId="36DF5B51" w14:textId="77777777" w:rsidR="00B52A50" w:rsidRDefault="0041655D">
            <w:pPr>
              <w:pStyle w:val="TableContents"/>
              <w:rPr>
                <w:b/>
                <w:bCs/>
                <w:color w:val="000000"/>
              </w:rPr>
            </w:pPr>
            <w:r>
              <w:rPr>
                <w:b/>
                <w:bCs/>
                <w:color w:val="000000"/>
              </w:rPr>
              <w:t>&lt;Resultado esperado de la prueba&gt;</w:t>
            </w:r>
          </w:p>
          <w:p w14:paraId="31BEFD94" w14:textId="77777777" w:rsidR="00B52A50" w:rsidRDefault="00B52A50">
            <w:pPr>
              <w:pStyle w:val="TableContents"/>
              <w:rPr>
                <w:b/>
                <w:bCs/>
              </w:rPr>
            </w:pPr>
          </w:p>
          <w:p w14:paraId="0712F7BA" w14:textId="77777777" w:rsidR="00B52A50" w:rsidRDefault="00B52A50">
            <w:pPr>
              <w:pStyle w:val="TableContents"/>
              <w:rPr>
                <w:b/>
                <w:bCs/>
              </w:rPr>
            </w:pPr>
          </w:p>
          <w:p w14:paraId="7DB64FB1" w14:textId="77777777" w:rsidR="00B52A50" w:rsidRDefault="00B52A50">
            <w:pPr>
              <w:pStyle w:val="TableContents"/>
              <w:rPr>
                <w:b/>
                <w:bCs/>
              </w:rPr>
            </w:pPr>
          </w:p>
        </w:tc>
      </w:tr>
      <w:tr w:rsidR="00B52A50" w14:paraId="7DB69964"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297C9E5" w14:textId="77777777" w:rsidR="00B52A50" w:rsidRDefault="0041655D">
            <w:pPr>
              <w:pStyle w:val="TableContents"/>
              <w:rPr>
                <w:b/>
                <w:bCs/>
              </w:rPr>
            </w:pPr>
            <w:r>
              <w:rPr>
                <w:b/>
                <w:bCs/>
              </w:rPr>
              <w:t>Resultado obtenido:</w:t>
            </w:r>
          </w:p>
          <w:p w14:paraId="6429064B" w14:textId="77777777" w:rsidR="00B52A50" w:rsidRDefault="0041655D">
            <w:pPr>
              <w:pStyle w:val="TableContents"/>
            </w:pPr>
            <w:r>
              <w:t>&lt;Resultado obtenido de la ejecución del caso de prueba&gt;</w:t>
            </w:r>
          </w:p>
          <w:p w14:paraId="14E35C9E" w14:textId="77777777" w:rsidR="00B52A50" w:rsidRDefault="00B52A50">
            <w:pPr>
              <w:pStyle w:val="TableContents"/>
              <w:rPr>
                <w:b/>
                <w:bCs/>
              </w:rPr>
            </w:pPr>
          </w:p>
          <w:p w14:paraId="7164C60E" w14:textId="77777777" w:rsidR="00B52A50" w:rsidRDefault="00B52A50">
            <w:pPr>
              <w:pStyle w:val="TableContents"/>
              <w:rPr>
                <w:b/>
                <w:bCs/>
              </w:rPr>
            </w:pPr>
          </w:p>
          <w:p w14:paraId="420EEAD1" w14:textId="77777777" w:rsidR="00B52A50" w:rsidRDefault="00B52A50">
            <w:pPr>
              <w:pStyle w:val="TableContents"/>
              <w:rPr>
                <w:b/>
                <w:bCs/>
              </w:rPr>
            </w:pPr>
          </w:p>
          <w:p w14:paraId="515324C6" w14:textId="77777777" w:rsidR="00B52A50" w:rsidRDefault="00B52A50">
            <w:pPr>
              <w:pStyle w:val="TableContents"/>
              <w:rPr>
                <w:b/>
                <w:bCs/>
              </w:rPr>
            </w:pPr>
          </w:p>
        </w:tc>
      </w:tr>
    </w:tbl>
    <w:p w14:paraId="61278CE2" w14:textId="77777777" w:rsidR="00B52A50" w:rsidRDefault="00B52A50">
      <w:pPr>
        <w:pStyle w:val="Standard"/>
      </w:pPr>
    </w:p>
    <w:p w14:paraId="4554A82C" w14:textId="77777777" w:rsidR="00B52A50" w:rsidRDefault="00B52A50">
      <w:pPr>
        <w:pStyle w:val="Textbody"/>
      </w:pPr>
    </w:p>
    <w:p w14:paraId="5BC4734E" w14:textId="77777777" w:rsidR="00B52A50" w:rsidRDefault="00B52A50">
      <w:pPr>
        <w:pStyle w:val="Textbody"/>
      </w:pPr>
    </w:p>
    <w:p w14:paraId="1A885094" w14:textId="77777777" w:rsidR="00B52A50" w:rsidRDefault="0041655D">
      <w:pPr>
        <w:pStyle w:val="Ttulo1"/>
        <w:rPr>
          <w:rFonts w:hint="eastAsia"/>
        </w:rPr>
      </w:pPr>
      <w:bookmarkStart w:id="6" w:name="__RefHeading__3798_904956992"/>
      <w:bookmarkEnd w:id="6"/>
      <w:r>
        <w:lastRenderedPageBreak/>
        <w:t>ESTRATEGIA DE EJECUCIÓN DE PRUEBAS</w:t>
      </w:r>
    </w:p>
    <w:p w14:paraId="7A87FE0D" w14:textId="77777777" w:rsidR="00B52A50" w:rsidRDefault="0041655D">
      <w:pPr>
        <w:pStyle w:val="Standard"/>
        <w:jc w:val="both"/>
      </w:pPr>
      <w:r>
        <w:t>&lt;Introduzca contenido y borre cuadro&gt;</w:t>
      </w:r>
    </w:p>
    <w:p w14:paraId="4E2A3314" w14:textId="77777777" w:rsidR="00B52A50" w:rsidRDefault="0041655D">
      <w:pPr>
        <w:pStyle w:val="Standard"/>
      </w:pPr>
      <w:r>
        <w:rPr>
          <w:rFonts w:eastAsia="NewsGotT" w:cs="NewsGotT"/>
          <w:noProof/>
          <w:szCs w:val="20"/>
        </w:rPr>
        <mc:AlternateContent>
          <mc:Choice Requires="wps">
            <w:drawing>
              <wp:anchor distT="0" distB="0" distL="114300" distR="114300" simplePos="0" relativeHeight="4" behindDoc="0" locked="0" layoutInCell="1" allowOverlap="1" wp14:anchorId="19B0F7BB" wp14:editId="351C7130">
                <wp:simplePos x="0" y="0"/>
                <wp:positionH relativeFrom="column">
                  <wp:posOffset>0</wp:posOffset>
                </wp:positionH>
                <wp:positionV relativeFrom="paragraph">
                  <wp:posOffset>151918</wp:posOffset>
                </wp:positionV>
                <wp:extent cx="5734687" cy="305437"/>
                <wp:effectExtent l="0" t="0" r="18413" b="18413"/>
                <wp:wrapSquare wrapText="bothSides"/>
                <wp:docPr id="4"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53E2A2AB" w14:textId="77777777" w:rsidR="00B52A50" w:rsidRDefault="0041655D">
                            <w:pPr>
                              <w:pStyle w:val="Standard"/>
                              <w:shd w:val="clear" w:color="auto" w:fill="FFFFFF"/>
                              <w:jc w:val="both"/>
                              <w:rPr>
                                <w:rFonts w:eastAsia="NewsGotT" w:cs="NewsGotT"/>
                                <w:szCs w:val="20"/>
                              </w:rPr>
                            </w:pPr>
                            <w:r>
                              <w:rPr>
                                <w:rFonts w:eastAsia="NewsGotT" w:cs="NewsGotT"/>
                                <w:szCs w:val="20"/>
                              </w:rPr>
                              <w:t xml:space="preserve">En este </w:t>
                            </w:r>
                            <w:proofErr w:type="gramStart"/>
                            <w:r>
                              <w:rPr>
                                <w:rFonts w:eastAsia="NewsGotT" w:cs="NewsGotT"/>
                                <w:szCs w:val="20"/>
                              </w:rPr>
                              <w:t>apartado  se</w:t>
                            </w:r>
                            <w:proofErr w:type="gramEnd"/>
                            <w:r>
                              <w:rPr>
                                <w:rFonts w:eastAsia="NewsGotT" w:cs="NewsGotT"/>
                                <w:szCs w:val="20"/>
                              </w:rPr>
                              <w:t xml:space="preserve"> deberá indicar la estrategia a seguir en la ejecución de las pruebas; para ello se deberán identificar los posibles ciclos de pruebas, y los casos de prueba</w:t>
                            </w:r>
                            <w:r>
                              <w:rPr>
                                <w:rFonts w:eastAsia="NewsGotT" w:cs="NewsGotT"/>
                                <w:szCs w:val="20"/>
                              </w:rPr>
                              <w:t xml:space="preserve">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proofErr w:type="spellStart"/>
                            <w:r>
                              <w:rPr>
                                <w:rFonts w:eastAsia="NewsGotT" w:cs="NewsGotT"/>
                                <w:szCs w:val="20"/>
                              </w:rPr>
                              <w:t>ejecturase</w:t>
                            </w:r>
                            <w:proofErr w:type="spellEnd"/>
                            <w:r>
                              <w:rPr>
                                <w:rFonts w:eastAsia="NewsGotT" w:cs="NewsGotT"/>
                                <w:szCs w:val="20"/>
                              </w:rPr>
                              <w:t xml:space="preserve"> los casos de pruebas definidos. Para ello se propone completar una matriz como la siguiente, donde haya un inventario de los casos de prueba y de los ciclos de pruebas, de t</w:t>
                            </w:r>
                            <w:r>
                              <w:rPr>
                                <w:rFonts w:eastAsia="NewsGotT" w:cs="NewsGotT"/>
                                <w:szCs w:val="20"/>
                              </w:rPr>
                              <w:t>al forma que puedan relacionarse los casos de prueba con los ciclos donde son ejecutados.</w:t>
                            </w:r>
                          </w:p>
                        </w:txbxContent>
                      </wps:txbx>
                      <wps:bodyPr vert="horz" wrap="square" lIns="88916" tIns="50758" rIns="88916" bIns="50758" anchor="t" anchorCtr="0" compatLnSpc="0">
                        <a:spAutoFit/>
                      </wps:bodyPr>
                    </wps:wsp>
                  </a:graphicData>
                </a:graphic>
              </wp:anchor>
            </w:drawing>
          </mc:Choice>
          <mc:Fallback>
            <w:pict>
              <v:shape w14:anchorId="19B0F7BB" id="Marco1" o:spid="_x0000_s1029" type="#_x0000_t202" style="position:absolute;margin-left:0;margin-top:11.95pt;width:451.55pt;height:2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EbiuY/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14:paraId="53E2A2AB" w14:textId="77777777" w:rsidR="00B52A50" w:rsidRDefault="0041655D">
                      <w:pPr>
                        <w:pStyle w:val="Standard"/>
                        <w:shd w:val="clear" w:color="auto" w:fill="FFFFFF"/>
                        <w:jc w:val="both"/>
                        <w:rPr>
                          <w:rFonts w:eastAsia="NewsGotT" w:cs="NewsGotT"/>
                          <w:szCs w:val="20"/>
                        </w:rPr>
                      </w:pPr>
                      <w:r>
                        <w:rPr>
                          <w:rFonts w:eastAsia="NewsGotT" w:cs="NewsGotT"/>
                          <w:szCs w:val="20"/>
                        </w:rPr>
                        <w:t xml:space="preserve">En este </w:t>
                      </w:r>
                      <w:proofErr w:type="gramStart"/>
                      <w:r>
                        <w:rPr>
                          <w:rFonts w:eastAsia="NewsGotT" w:cs="NewsGotT"/>
                          <w:szCs w:val="20"/>
                        </w:rPr>
                        <w:t>apartado  se</w:t>
                      </w:r>
                      <w:proofErr w:type="gramEnd"/>
                      <w:r>
                        <w:rPr>
                          <w:rFonts w:eastAsia="NewsGotT" w:cs="NewsGotT"/>
                          <w:szCs w:val="20"/>
                        </w:rPr>
                        <w:t xml:space="preserve"> deberá indicar la estrategia a seguir en la ejecución de las pruebas; para ello se deberán identificar los posibles ciclos de pruebas, y los casos de prueba</w:t>
                      </w:r>
                      <w:r>
                        <w:rPr>
                          <w:rFonts w:eastAsia="NewsGotT" w:cs="NewsGotT"/>
                          <w:szCs w:val="20"/>
                        </w:rPr>
                        <w:t xml:space="preserve">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proofErr w:type="spellStart"/>
                      <w:r>
                        <w:rPr>
                          <w:rFonts w:eastAsia="NewsGotT" w:cs="NewsGotT"/>
                          <w:szCs w:val="20"/>
                        </w:rPr>
                        <w:t>ejecturase</w:t>
                      </w:r>
                      <w:proofErr w:type="spellEnd"/>
                      <w:r>
                        <w:rPr>
                          <w:rFonts w:eastAsia="NewsGotT" w:cs="NewsGotT"/>
                          <w:szCs w:val="20"/>
                        </w:rPr>
                        <w:t xml:space="preserve"> los casos de pruebas definidos. Para ello se propone completar una matriz como la siguiente, donde haya un inventario de los casos de prueba y de los ciclos de pruebas, de t</w:t>
                      </w:r>
                      <w:r>
                        <w:rPr>
                          <w:rFonts w:eastAsia="NewsGotT" w:cs="NewsGotT"/>
                          <w:szCs w:val="20"/>
                        </w:rPr>
                        <w: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7EDC711C" w14:textId="77777777">
        <w:tblPrEx>
          <w:tblCellMar>
            <w:top w:w="0" w:type="dxa"/>
            <w:bottom w:w="0" w:type="dxa"/>
          </w:tblCellMar>
        </w:tblPrEx>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3F677EF" w14:textId="77777777" w:rsidR="00B52A50" w:rsidRDefault="00B52A50">
            <w:pPr>
              <w:pStyle w:val="TableContents"/>
              <w:jc w:val="center"/>
              <w:rPr>
                <w:b/>
                <w:bCs/>
              </w:rPr>
            </w:pPr>
          </w:p>
        </w:tc>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163D45A"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DD67A4E"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81ED49C"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1CF2916"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367DE3F" w14:textId="77777777" w:rsidR="00B52A50" w:rsidRDefault="0041655D">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2C60C00" w14:textId="77777777" w:rsidR="00B52A50" w:rsidRDefault="0041655D">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C7322C" w14:textId="77777777" w:rsidR="00B52A50" w:rsidRDefault="0041655D">
            <w:pPr>
              <w:pStyle w:val="TableContents"/>
              <w:jc w:val="center"/>
              <w:rPr>
                <w:b/>
                <w:bCs/>
              </w:rPr>
            </w:pPr>
            <w:r>
              <w:rPr>
                <w:b/>
                <w:bCs/>
              </w:rPr>
              <w:t>&lt;Ciclo n&gt;</w:t>
            </w:r>
          </w:p>
        </w:tc>
      </w:tr>
      <w:tr w:rsidR="00B52A50" w14:paraId="50476BB8" w14:textId="77777777">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EC490A" w14:textId="77777777" w:rsidR="00B52A50" w:rsidRDefault="0041655D">
            <w:pPr>
              <w:pStyle w:val="TableContents"/>
              <w:jc w:val="center"/>
              <w:rPr>
                <w:b/>
                <w:bCs/>
              </w:rPr>
            </w:pPr>
            <w:r>
              <w:rPr>
                <w:b/>
                <w:bCs/>
              </w:rPr>
              <w:t>&lt;CP-1&gt;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28BAE6D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5378B2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E1E2A1"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AC032AD"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A64D7CF"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9B80C8B"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C6235C" w14:textId="77777777" w:rsidR="00B52A50" w:rsidRDefault="00B52A50">
            <w:pPr>
              <w:pStyle w:val="TableContents"/>
            </w:pPr>
          </w:p>
        </w:tc>
      </w:tr>
      <w:tr w:rsidR="00B52A50" w14:paraId="5FBB4A29" w14:textId="77777777">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FC4FE1" w14:textId="77777777" w:rsidR="00B52A50" w:rsidRDefault="0041655D">
            <w:pPr>
              <w:pStyle w:val="TableContents"/>
              <w:jc w:val="center"/>
              <w:rPr>
                <w:b/>
                <w:bCs/>
              </w:rPr>
            </w:pPr>
            <w:r>
              <w:rPr>
                <w:b/>
                <w:bCs/>
              </w:rPr>
              <w:t>&lt;CP-2&gt;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10914302"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FC4562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A29F960"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7509E3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AD32CC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269A4FD"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EB3774" w14:textId="77777777" w:rsidR="00B52A50" w:rsidRDefault="00B52A50">
            <w:pPr>
              <w:pStyle w:val="TableContents"/>
            </w:pPr>
          </w:p>
        </w:tc>
      </w:tr>
      <w:tr w:rsidR="00B52A50" w14:paraId="5B4918D4" w14:textId="77777777">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8EBC0" w14:textId="77777777" w:rsidR="00B52A50" w:rsidRDefault="0041655D">
            <w:pPr>
              <w:pStyle w:val="TableContents"/>
              <w:jc w:val="center"/>
              <w:rPr>
                <w:b/>
                <w:bCs/>
              </w:rPr>
            </w:pPr>
            <w:r>
              <w:rPr>
                <w:b/>
                <w:bCs/>
              </w:rPr>
              <w:t>&lt;CP-3&gt;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6A18EAF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8FA9A69"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1028D1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9EB176C"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AEE7E4C"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3A701163"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57CC64" w14:textId="77777777" w:rsidR="00B52A50" w:rsidRDefault="00B52A50">
            <w:pPr>
              <w:pStyle w:val="TableContents"/>
            </w:pPr>
          </w:p>
        </w:tc>
      </w:tr>
      <w:tr w:rsidR="00B52A50" w14:paraId="0B0426C9" w14:textId="77777777">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4A6AA3" w14:textId="77777777" w:rsidR="00B52A50" w:rsidRDefault="0041655D">
            <w:pPr>
              <w:pStyle w:val="TableContents"/>
              <w:jc w:val="center"/>
              <w:rPr>
                <w:b/>
                <w:bCs/>
              </w:rPr>
            </w:pPr>
            <w:r>
              <w:rPr>
                <w:b/>
                <w:bCs/>
              </w:rPr>
              <w:t>&lt;CP-4&gt;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27E9BF1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D54A0F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2AFBB6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AB56DE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D46310D"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8D49C69"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13612" w14:textId="77777777" w:rsidR="00B52A50" w:rsidRDefault="00B52A50">
            <w:pPr>
              <w:pStyle w:val="TableContents"/>
            </w:pPr>
          </w:p>
        </w:tc>
      </w:tr>
      <w:tr w:rsidR="00B52A50" w14:paraId="714BB11B" w14:textId="77777777">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50A31E" w14:textId="77777777" w:rsidR="00B52A50" w:rsidRDefault="0041655D">
            <w:pPr>
              <w:pStyle w:val="TableContents"/>
              <w:jc w:val="center"/>
              <w:rPr>
                <w:b/>
                <w:bCs/>
              </w:rPr>
            </w:pPr>
            <w:r>
              <w:rPr>
                <w:b/>
                <w:bCs/>
              </w:rPr>
              <w: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658E954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A01CDC3"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23F8D2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B17E14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2AF44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30EB2A21"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C0D01" w14:textId="77777777" w:rsidR="00B52A50" w:rsidRDefault="00B52A50">
            <w:pPr>
              <w:pStyle w:val="TableContents"/>
            </w:pPr>
          </w:p>
        </w:tc>
      </w:tr>
      <w:tr w:rsidR="00B52A50" w14:paraId="56C479B9" w14:textId="77777777">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D65F87" w14:textId="77777777" w:rsidR="00B52A50" w:rsidRDefault="0041655D">
            <w:pPr>
              <w:pStyle w:val="TableContents"/>
              <w:jc w:val="center"/>
              <w:rPr>
                <w:b/>
                <w:bCs/>
              </w:rPr>
            </w:pPr>
            <w:r>
              <w:rPr>
                <w:b/>
                <w:bCs/>
              </w:rPr>
              <w:t>&lt;CP-n&gt;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5E1BAEA9"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708638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7DF45F4"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B8B6A8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0E834C96"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1DD428"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60EF2E" w14:textId="77777777" w:rsidR="00B52A50" w:rsidRDefault="00B52A50">
            <w:pPr>
              <w:pStyle w:val="TableContents"/>
            </w:pPr>
          </w:p>
        </w:tc>
      </w:tr>
    </w:tbl>
    <w:p w14:paraId="4A7E8905" w14:textId="77777777" w:rsidR="00B52A50" w:rsidRDefault="00B52A50">
      <w:pPr>
        <w:pStyle w:val="Textbody"/>
      </w:pPr>
    </w:p>
    <w:p w14:paraId="735B6459" w14:textId="77777777" w:rsidR="00B52A50" w:rsidRDefault="00B52A50">
      <w:pPr>
        <w:pStyle w:val="Textbody"/>
      </w:pPr>
    </w:p>
    <w:p w14:paraId="14259AE1" w14:textId="77777777" w:rsidR="00B52A50" w:rsidRDefault="00B52A50">
      <w:pPr>
        <w:pStyle w:val="Standard"/>
      </w:pPr>
    </w:p>
    <w:p w14:paraId="01B356A0" w14:textId="77777777" w:rsidR="00B52A50" w:rsidRDefault="0041655D">
      <w:pPr>
        <w:pStyle w:val="Ttulo1"/>
        <w:rPr>
          <w:rFonts w:hint="eastAsia"/>
        </w:rPr>
      </w:pPr>
      <w:bookmarkStart w:id="7" w:name="__RefHeading__3800_904956992"/>
      <w:bookmarkEnd w:id="7"/>
      <w:r>
        <w:lastRenderedPageBreak/>
        <w:t>ANEXOS</w:t>
      </w:r>
    </w:p>
    <w:p w14:paraId="580EE408" w14:textId="77777777" w:rsidR="00B52A50" w:rsidRDefault="0041655D">
      <w:pPr>
        <w:pStyle w:val="Textbody"/>
        <w:rPr>
          <w:rFonts w:cs="Arial"/>
          <w:color w:val="000000"/>
        </w:rPr>
      </w:pPr>
      <w:r>
        <w:rPr>
          <w:rFonts w:cs="Arial"/>
          <w:color w:val="000000"/>
        </w:rPr>
        <w:t>&lt;Introduzca contenido y borre cuadro&gt;</w:t>
      </w:r>
    </w:p>
    <w:p w14:paraId="4E4EF1AE" w14:textId="77777777" w:rsidR="00B52A50" w:rsidRDefault="0041655D">
      <w:pPr>
        <w:pStyle w:val="Textbody"/>
      </w:pPr>
      <w:r>
        <w:rPr>
          <w:rFonts w:cs="Arial"/>
          <w:noProof/>
          <w:color w:val="000000"/>
        </w:rPr>
        <mc:AlternateContent>
          <mc:Choice Requires="wps">
            <w:drawing>
              <wp:inline distT="0" distB="0" distL="0" distR="0" wp14:anchorId="1F2F1761" wp14:editId="6CA0AF04">
                <wp:extent cx="5734687" cy="525149"/>
                <wp:effectExtent l="0" t="0" r="18413" b="27301"/>
                <wp:docPr id="5" name="Marco7"/>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3DCBF216" w14:textId="77777777" w:rsidR="00B52A50" w:rsidRDefault="0041655D">
                            <w:pPr>
                              <w:pStyle w:val="Textbody"/>
                            </w:pPr>
                            <w:r>
                              <w:t>Este punto contendrá toda aquella información de interés para la elaboración y validación del Plan de Pruebas Funcionales.</w:t>
                            </w:r>
                          </w:p>
                        </w:txbxContent>
                      </wps:txbx>
                      <wps:bodyPr vert="horz" wrap="square" lIns="94676" tIns="48956" rIns="94676" bIns="48956" anchor="t" anchorCtr="0" compatLnSpc="0">
                        <a:noAutofit/>
                      </wps:bodyPr>
                    </wps:wsp>
                  </a:graphicData>
                </a:graphic>
              </wp:inline>
            </w:drawing>
          </mc:Choice>
          <mc:Fallback>
            <w:pict>
              <v:shape w14:anchorId="1F2F1761"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" filled="f" strokecolor="silver" strokeweight=".18008mm">
                <v:textbox inset="2.62989mm,1.3599mm,2.62989mm,1.3599mm">
                  <w:txbxContent>
                    <w:p w14:paraId="3DCBF216" w14:textId="77777777" w:rsidR="00B52A50" w:rsidRDefault="0041655D">
                      <w:pPr>
                        <w:pStyle w:val="Textbody"/>
                      </w:pPr>
                      <w:r>
                        <w:t>Este punto contendrá toda aquella información de interés para la elaboración y validación del Plan de Pruebas Funcionales.</w:t>
                      </w:r>
                    </w:p>
                  </w:txbxContent>
                </v:textbox>
                <w10:anchorlock/>
              </v:shape>
            </w:pict>
          </mc:Fallback>
        </mc:AlternateContent>
      </w:r>
    </w:p>
    <w:p w14:paraId="459A8AD5" w14:textId="77777777" w:rsidR="00B52A50" w:rsidRDefault="0041655D">
      <w:pPr>
        <w:pStyle w:val="Ttulo1"/>
        <w:rPr>
          <w:rFonts w:hint="eastAsia"/>
        </w:rPr>
      </w:pPr>
      <w:bookmarkStart w:id="8" w:name="__RefHeading__3802_904956992"/>
      <w:bookmarkEnd w:id="8"/>
      <w:r>
        <w:lastRenderedPageBreak/>
        <w:t>GLOSARIO</w:t>
      </w:r>
    </w:p>
    <w:p w14:paraId="54CCF96D" w14:textId="77777777" w:rsidR="00B52A50" w:rsidRDefault="0041655D">
      <w:pPr>
        <w:pStyle w:val="Textbody"/>
        <w:rPr>
          <w:color w:val="000000"/>
        </w:rPr>
      </w:pPr>
      <w:r>
        <w:rPr>
          <w:color w:val="000000"/>
        </w:rPr>
        <w:t>&lt;Insertar comentario y eliminar cuadro&gt;</w:t>
      </w:r>
    </w:p>
    <w:p w14:paraId="5689A197" w14:textId="77777777" w:rsidR="00B52A50" w:rsidRDefault="0041655D">
      <w:pPr>
        <w:pStyle w:val="Textbody"/>
      </w:pPr>
      <w:r>
        <w:rPr>
          <w:noProof/>
        </w:rPr>
        <mc:AlternateContent>
          <mc:Choice Requires="wps">
            <w:drawing>
              <wp:anchor distT="0" distB="0" distL="114300" distR="114300" simplePos="0" relativeHeight="3" behindDoc="0" locked="0" layoutInCell="1" allowOverlap="1" wp14:anchorId="6B6710EE" wp14:editId="6C016AA0">
                <wp:simplePos x="0" y="0"/>
                <wp:positionH relativeFrom="column">
                  <wp:posOffset>-4315</wp:posOffset>
                </wp:positionH>
                <wp:positionV relativeFrom="paragraph">
                  <wp:posOffset>189719</wp:posOffset>
                </wp:positionV>
                <wp:extent cx="5768977" cy="394335"/>
                <wp:effectExtent l="0" t="0" r="22223" b="24765"/>
                <wp:wrapSquare wrapText="bothSides"/>
                <wp:docPr id="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7B0B27C5" w14:textId="77777777" w:rsidR="00B52A50" w:rsidRDefault="0041655D">
                            <w:pPr>
                              <w:pStyle w:val="Textbody"/>
                            </w:pPr>
                            <w:r>
                              <w:t xml:space="preserve">Este punto contendrá la </w:t>
                            </w:r>
                            <w:r>
                              <w:t>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6B6710EE"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mu9AEAANM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" filled="f" strokecolor="silver" strokeweight=".18008mm">
                <v:textbox inset="2.62989mm,1.3599mm,2.62989mm,1.3599mm">
                  <w:txbxContent>
                    <w:p w14:paraId="7B0B27C5" w14:textId="77777777" w:rsidR="00B52A50" w:rsidRDefault="0041655D">
                      <w:pPr>
                        <w:pStyle w:val="Textbody"/>
                      </w:pPr>
                      <w:r>
                        <w:t xml:space="preserve">Este punto contendrá la </w:t>
                      </w:r>
                      <w:r>
                        <w:t>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52A50" w14:paraId="5A510A28"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908F345" w14:textId="77777777" w:rsidR="00B52A50" w:rsidRDefault="0041655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769A0F7" w14:textId="77777777" w:rsidR="00B52A50" w:rsidRDefault="0041655D">
            <w:pPr>
              <w:pStyle w:val="Standard"/>
              <w:snapToGrid w:val="0"/>
              <w:jc w:val="center"/>
              <w:rPr>
                <w:rFonts w:cs="Arial"/>
                <w:b/>
              </w:rPr>
            </w:pPr>
            <w:r>
              <w:rPr>
                <w:rFonts w:cs="Arial"/>
                <w:b/>
              </w:rPr>
              <w:t>Descripción</w:t>
            </w:r>
          </w:p>
        </w:tc>
      </w:tr>
      <w:tr w:rsidR="00B52A50" w14:paraId="6146E197"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1FF85FB"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2C3EC23" w14:textId="77777777" w:rsidR="00B52A50" w:rsidRDefault="00B52A50">
            <w:pPr>
              <w:pStyle w:val="Standard"/>
              <w:snapToGrid w:val="0"/>
              <w:rPr>
                <w:rFonts w:cs="Arial"/>
              </w:rPr>
            </w:pPr>
          </w:p>
        </w:tc>
      </w:tr>
      <w:tr w:rsidR="00B52A50" w14:paraId="17CD3F8C"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74946D4"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2F1F36" w14:textId="77777777" w:rsidR="00B52A50" w:rsidRDefault="00B52A50">
            <w:pPr>
              <w:pStyle w:val="Standard"/>
              <w:snapToGrid w:val="0"/>
              <w:rPr>
                <w:rFonts w:cs="Arial"/>
              </w:rPr>
            </w:pPr>
          </w:p>
        </w:tc>
      </w:tr>
      <w:tr w:rsidR="00B52A50" w14:paraId="3EB807E5"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80BAB09" w14:textId="77777777" w:rsidR="00B52A50" w:rsidRDefault="00B52A50">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AD558E" w14:textId="77777777" w:rsidR="00B52A50" w:rsidRDefault="00B52A50">
            <w:pPr>
              <w:pStyle w:val="Standard"/>
              <w:snapToGrid w:val="0"/>
              <w:rPr>
                <w:rFonts w:cs="Arial"/>
              </w:rPr>
            </w:pPr>
          </w:p>
        </w:tc>
      </w:tr>
    </w:tbl>
    <w:p w14:paraId="3513B7D4" w14:textId="77777777" w:rsidR="00B52A50" w:rsidRDefault="0041655D">
      <w:pPr>
        <w:pStyle w:val="Ttulo1"/>
        <w:rPr>
          <w:rFonts w:hint="eastAsia"/>
        </w:rPr>
      </w:pPr>
      <w:bookmarkStart w:id="9" w:name="__RefHeading__3804_904956992"/>
      <w:bookmarkEnd w:id="9"/>
      <w:r>
        <w:lastRenderedPageBreak/>
        <w:t>BIBLIOGRAFÍA Y REFERENCIAS</w:t>
      </w:r>
    </w:p>
    <w:p w14:paraId="50801F79" w14:textId="77777777" w:rsidR="00B52A50" w:rsidRDefault="0041655D">
      <w:pPr>
        <w:pStyle w:val="Standard"/>
        <w:jc w:val="both"/>
      </w:pPr>
      <w:r>
        <w:t>&lt;Cumplimente tabla y borre cuadro&gt;</w:t>
      </w:r>
    </w:p>
    <w:p w14:paraId="5E444E88" w14:textId="77777777" w:rsidR="00B52A50" w:rsidRDefault="0041655D">
      <w:pPr>
        <w:pStyle w:val="Standard"/>
        <w:jc w:val="both"/>
      </w:pPr>
      <w:r>
        <w:rPr>
          <w:noProof/>
        </w:rPr>
        <mc:AlternateContent>
          <mc:Choice Requires="wps">
            <w:drawing>
              <wp:anchor distT="0" distB="0" distL="114300" distR="114300" simplePos="0" relativeHeight="251660288" behindDoc="0" locked="0" layoutInCell="1" allowOverlap="1" wp14:anchorId="0D64792F" wp14:editId="6289B9B1">
                <wp:simplePos x="0" y="0"/>
                <wp:positionH relativeFrom="column">
                  <wp:posOffset>0</wp:posOffset>
                </wp:positionH>
                <wp:positionV relativeFrom="paragraph">
                  <wp:posOffset>151918</wp:posOffset>
                </wp:positionV>
                <wp:extent cx="5734687" cy="431797"/>
                <wp:effectExtent l="0" t="0" r="18413" b="25403"/>
                <wp:wrapSquare wrapText="bothSides"/>
                <wp:docPr id="7"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3A8DFFD0" w14:textId="77777777" w:rsidR="00B52A50" w:rsidRDefault="0041655D">
                            <w:pPr>
                              <w:pStyle w:val="Standard"/>
                              <w:shd w:val="clear" w:color="auto" w:fill="FFFFFF"/>
                              <w:jc w:val="both"/>
                              <w:rPr>
                                <w:rFonts w:cs="Arial"/>
                              </w:rPr>
                            </w:pPr>
                            <w:r>
                              <w:rPr>
                                <w:rFonts w:cs="Arial"/>
                              </w:rPr>
                              <w:t xml:space="preserve">En este punto se incluirán las referencias y documentación utilizada para la </w:t>
                            </w:r>
                            <w:r>
                              <w:rPr>
                                <w:rFonts w:cs="Arial"/>
                              </w:rPr>
                              <w:t>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 w14:anchorId="0D64792F" id="Marco31" o:spid="_x0000_s1032"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ug9y4f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14:paraId="3A8DFFD0" w14:textId="77777777" w:rsidR="00B52A50" w:rsidRDefault="0041655D">
                      <w:pPr>
                        <w:pStyle w:val="Standard"/>
                        <w:shd w:val="clear" w:color="auto" w:fill="FFFFFF"/>
                        <w:jc w:val="both"/>
                        <w:rPr>
                          <w:rFonts w:cs="Arial"/>
                        </w:rPr>
                      </w:pPr>
                      <w:r>
                        <w:rPr>
                          <w:rFonts w:cs="Arial"/>
                        </w:rPr>
                        <w:t xml:space="preserve">En este punto se incluirán las referencias y documentación utilizada para la </w:t>
                      </w:r>
                      <w:r>
                        <w:rPr>
                          <w:rFonts w:cs="Arial"/>
                        </w:rPr>
                        <w:t>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B52A50" w14:paraId="054FA03F" w14:textId="77777777">
        <w:tblPrEx>
          <w:tblCellMar>
            <w:top w:w="0" w:type="dxa"/>
            <w:bottom w:w="0" w:type="dxa"/>
          </w:tblCellMar>
        </w:tblPrEx>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7D858E9F" w14:textId="77777777" w:rsidR="00B52A50" w:rsidRDefault="0041655D">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07BD5417" w14:textId="77777777" w:rsidR="00B52A50" w:rsidRDefault="0041655D">
            <w:pPr>
              <w:pStyle w:val="Standard"/>
              <w:snapToGrid w:val="0"/>
              <w:spacing w:after="113"/>
              <w:jc w:val="both"/>
              <w:rPr>
                <w:rFonts w:cs="Arial"/>
                <w:b/>
              </w:rPr>
            </w:pPr>
            <w:r>
              <w:rPr>
                <w:rFonts w:cs="Arial"/>
                <w:b/>
              </w:rPr>
              <w:t>Título</w:t>
            </w:r>
          </w:p>
        </w:tc>
      </w:tr>
      <w:tr w:rsidR="00B52A50" w14:paraId="7DD0DACE"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AC3329A" w14:textId="77777777" w:rsidR="00B52A50" w:rsidRDefault="0041655D">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79341C" w14:textId="77777777" w:rsidR="00B52A50" w:rsidRDefault="00B52A50">
            <w:pPr>
              <w:pStyle w:val="Standard"/>
              <w:snapToGrid w:val="0"/>
              <w:spacing w:after="113"/>
              <w:jc w:val="both"/>
              <w:rPr>
                <w:rFonts w:cs="Arial"/>
              </w:rPr>
            </w:pPr>
          </w:p>
        </w:tc>
      </w:tr>
      <w:tr w:rsidR="00B52A50" w14:paraId="57E37A25"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066F95C" w14:textId="77777777" w:rsidR="00B52A50" w:rsidRDefault="0041655D">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9792740" w14:textId="77777777" w:rsidR="00B52A50" w:rsidRDefault="00B52A50">
            <w:pPr>
              <w:pStyle w:val="Standard"/>
              <w:snapToGrid w:val="0"/>
              <w:spacing w:after="113"/>
              <w:jc w:val="both"/>
              <w:rPr>
                <w:rFonts w:cs="Arial"/>
              </w:rPr>
            </w:pPr>
          </w:p>
        </w:tc>
      </w:tr>
      <w:tr w:rsidR="00B52A50" w14:paraId="447C5432"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CD1CA9D" w14:textId="77777777" w:rsidR="00B52A50" w:rsidRDefault="00B52A50">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756B577" w14:textId="77777777" w:rsidR="00B52A50" w:rsidRDefault="00B52A50">
            <w:pPr>
              <w:pStyle w:val="Standard"/>
              <w:snapToGrid w:val="0"/>
              <w:spacing w:after="113"/>
              <w:jc w:val="both"/>
              <w:rPr>
                <w:rFonts w:cs="Arial"/>
              </w:rPr>
            </w:pPr>
          </w:p>
        </w:tc>
      </w:tr>
      <w:tr w:rsidR="00B52A50" w14:paraId="501AF099" w14:textId="77777777">
        <w:tblPrEx>
          <w:tblCellMar>
            <w:top w:w="0" w:type="dxa"/>
            <w:bottom w:w="0" w:type="dxa"/>
          </w:tblCellMar>
        </w:tblPrEx>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0B6E451" w14:textId="77777777" w:rsidR="00B52A50" w:rsidRDefault="00B52A50">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361F5AE" w14:textId="77777777" w:rsidR="00B52A50" w:rsidRDefault="00B52A50">
            <w:pPr>
              <w:pStyle w:val="Standard"/>
              <w:snapToGrid w:val="0"/>
              <w:spacing w:after="113"/>
              <w:jc w:val="both"/>
              <w:rPr>
                <w:rFonts w:cs="Arial"/>
              </w:rPr>
            </w:pPr>
          </w:p>
        </w:tc>
      </w:tr>
    </w:tbl>
    <w:p w14:paraId="348CF600" w14:textId="77777777" w:rsidR="00B52A50" w:rsidRDefault="00B52A50">
      <w:pPr>
        <w:pStyle w:val="Standard"/>
        <w:jc w:val="both"/>
        <w:rPr>
          <w:rFonts w:ascii="Verdana" w:hAnsi="Verdana"/>
          <w:szCs w:val="20"/>
        </w:rPr>
      </w:pPr>
    </w:p>
    <w:sectPr w:rsidR="00B52A50">
      <w:headerReference w:type="default" r:id="rId16"/>
      <w:footerReference w:type="default" r:id="rId1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4B9B" w14:textId="77777777" w:rsidR="0041655D" w:rsidRDefault="0041655D">
      <w:r>
        <w:separator/>
      </w:r>
    </w:p>
  </w:endnote>
  <w:endnote w:type="continuationSeparator" w:id="0">
    <w:p w14:paraId="096FECDD" w14:textId="77777777" w:rsidR="0041655D" w:rsidRDefault="0041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B1C5" w14:textId="77777777" w:rsidR="00BE66DA" w:rsidRDefault="0041655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9D30" w14:textId="77777777" w:rsidR="0041655D" w:rsidRDefault="0041655D">
      <w:r>
        <w:rPr>
          <w:color w:val="000000"/>
        </w:rPr>
        <w:separator/>
      </w:r>
    </w:p>
  </w:footnote>
  <w:footnote w:type="continuationSeparator" w:id="0">
    <w:p w14:paraId="1F91BBBE" w14:textId="77777777" w:rsidR="0041655D" w:rsidRDefault="00416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0EE0" w14:textId="77777777" w:rsidR="00BE66DA" w:rsidRDefault="0041655D">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BE66DA" w14:paraId="1CE1EA1B"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1D8C14" w14:textId="77777777" w:rsidR="00BE66DA" w:rsidRDefault="0041655D">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93B9E7" w14:textId="77777777" w:rsidR="00BE66DA" w:rsidRDefault="0041655D">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04F9634" w14:textId="09303670" w:rsidR="00BE66DA" w:rsidRDefault="00076B61">
          <w:pPr>
            <w:pStyle w:val="TableContents"/>
            <w:ind w:right="57"/>
            <w:jc w:val="center"/>
          </w:pPr>
          <w:r w:rsidRPr="00076B61">
            <w:rPr>
              <w:rFonts w:ascii="Eras Bk BT" w:hAnsi="Eras Bk BT"/>
              <w:b/>
              <w:bCs/>
              <w:szCs w:val="20"/>
            </w:rPr>
            <w:t>Pruebas de Caja Blanca</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8422713" w14:textId="77777777" w:rsidR="00BE66DA" w:rsidRDefault="0041655D">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 xml:space="preserve">&lt;Unidad </w:t>
          </w:r>
          <w:r>
            <w:rPr>
              <w:rFonts w:ascii="Eras Bk BT" w:hAnsi="Eras Bk BT"/>
              <w:b/>
              <w:bCs/>
              <w:szCs w:val="20"/>
            </w:rPr>
            <w:t>Organizativa&gt;</w:t>
          </w:r>
          <w:r>
            <w:rPr>
              <w:rFonts w:ascii="Eras Bk BT" w:hAnsi="Eras Bk BT"/>
              <w:b/>
              <w:bCs/>
              <w:szCs w:val="20"/>
            </w:rPr>
            <w:fldChar w:fldCharType="end"/>
          </w:r>
        </w:p>
      </w:tc>
    </w:tr>
  </w:tbl>
  <w:p w14:paraId="21DEDE5C" w14:textId="77777777" w:rsidR="00BE66DA" w:rsidRDefault="0041655D">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51"/>
    <w:multiLevelType w:val="multilevel"/>
    <w:tmpl w:val="28B0310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1D40252"/>
    <w:multiLevelType w:val="multilevel"/>
    <w:tmpl w:val="7382A52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57301457"/>
    <w:multiLevelType w:val="multilevel"/>
    <w:tmpl w:val="F84C23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52A50"/>
    <w:rsid w:val="00076B61"/>
    <w:rsid w:val="0041655D"/>
    <w:rsid w:val="00AE02FA"/>
    <w:rsid w:val="00B52A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A93E"/>
  <w15:docId w15:val="{C0CC5DCF-B8BE-4CEE-9D2D-6A3F5D1F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3784_904956992" TargetMode="External"/><Relationship Id="rId13" Type="http://schemas.openxmlformats.org/officeDocument/2006/relationships/hyperlink" Target="#__RefHeading__3800_90495699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__RefHeading__3782_904956992" TargetMode="External"/><Relationship Id="rId12" Type="http://schemas.openxmlformats.org/officeDocument/2006/relationships/hyperlink" Target="#__RefHeading__3798_90495699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3796_904956992" TargetMode="External"/><Relationship Id="rId5" Type="http://schemas.openxmlformats.org/officeDocument/2006/relationships/footnotes" Target="footnotes.xml"/><Relationship Id="rId15" Type="http://schemas.openxmlformats.org/officeDocument/2006/relationships/hyperlink" Target="#__RefHeading__3804_904956992" TargetMode="External"/><Relationship Id="rId10" Type="http://schemas.openxmlformats.org/officeDocument/2006/relationships/hyperlink" Target="#__RefHeading__3794_90495699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3786_904956992" TargetMode="External"/><Relationship Id="rId14" Type="http://schemas.openxmlformats.org/officeDocument/2006/relationships/hyperlink" Target="#__RefHeading__3802_9049569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503</Words>
  <Characters>2771</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Felix Martin Adrian Caceres Padilla</dc:creator>
  <cp:keywords>0100</cp:keywords>
  <cp:lastModifiedBy>Felix Martin Adrian Caceres Padilla</cp:lastModifiedBy>
  <cp:revision>2</cp:revision>
  <cp:lastPrinted>2010-01-15T17:08:00Z</cp:lastPrinted>
  <dcterms:created xsi:type="dcterms:W3CDTF">2021-11-04T01:54:00Z</dcterms:created>
  <dcterms:modified xsi:type="dcterms:W3CDTF">2021-11-04T01:54:00Z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